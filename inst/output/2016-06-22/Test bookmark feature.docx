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9171a4f" w14:paraId="69171a4f">
      <w:pPr>
        <w:pStyle w:val="DocumentTitle"/>
        <w15:collapsed w:val="false"/>
      </w:pPr>
      <w:r>
        <w:t xml:space="preserve">Test Title</w:t>
      </w:r>
    </w:p>
    <w:p>
      <w:pPr>
        <w:pStyle w:val="DocumentAuthor"/>
      </w:pPr>
      <w:r>
        <w:t xml:space="preserve">Janko Cizel</w:t>
      </w:r>
    </w:p>
    <w:p>
      <w:pPr>
        <w:pStyle w:val="DocumentDate"/>
      </w:pPr>
      <w:r>
        <w:t xml:space="preserve">2016-06-22 14:36:22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pPr>
        <w:pStyle w:val="Heading1"/>
      </w:pPr>
      <w:r>
        <w:t xml:space="preserve">Introduction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docPr name="plot8" id="8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10" name="tx10"/>
                    <wps:cNvSpPr/>
                    <wps:nvPr/>
                    <wps:spPr>
                      <a:xfrm>
                        <a:off x="2427907" y="165415"/>
                        <a:ext cx="954092" cy="19745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4"/>
                              <w:szCs w:val="24"/>
                              <w:color w:val="000000"/>
                            </w:rPr>
                            <w:t>Histogram of .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1" name="tx11"/>
                    <wps:cNvSpPr/>
                    <wps:nvPr/>
                    <wps:spPr>
                      <a:xfrm>
                        <a:off x="2879724" y="5268318"/>
                        <a:ext cx="32384" cy="1996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.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" name="tx12"/>
                    <wps:cNvSpPr/>
                    <wps:nvPr/>
                    <wps:spPr>
                      <a:xfrm rot="-5400000">
                        <a:off x="-217050" y="2580804"/>
                        <a:ext cx="546749" cy="161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3" name="pl13"/>
                    <wps:cNvSpPr/>
                    <wps:nvPr/>
                    <wps:spPr>
                      <a:xfrm>
                        <a:off x="844326" y="4709160"/>
                        <a:ext cx="4102547" cy="0"/>
                      </a:xfrm>
                      <a:custGeom>
                        <a:avLst/>
                        <a:pathLst>
                          <a:path h="0" w="4102547">
                            <a:moveTo>
                              <a:pt x="0" y="0"/>
                            </a:moveTo>
                            <a:lnTo>
                              <a:pt x="410254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844326" y="4709160"/>
                        <a:ext cx="0" cy="76200"/>
                      </a:xfrm>
                      <a:custGeom>
                        <a:avLst/>
                        <a:pathLst>
                          <a:path h="76200" w="0">
                            <a:moveTo>
                              <a:pt x="0" y="0"/>
                            </a:moveTo>
                            <a:lnTo>
                              <a:pt x="0" y="762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1869963" y="4709160"/>
                        <a:ext cx="0" cy="76200"/>
                      </a:xfrm>
                      <a:custGeom>
                        <a:avLst/>
                        <a:pathLst>
                          <a:path h="76200" w="0">
                            <a:moveTo>
                              <a:pt x="0" y="0"/>
                            </a:moveTo>
                            <a:lnTo>
                              <a:pt x="0" y="762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2895599" y="4709160"/>
                        <a:ext cx="0" cy="76200"/>
                      </a:xfrm>
                      <a:custGeom>
                        <a:avLst/>
                        <a:pathLst>
                          <a:path h="76200" w="0">
                            <a:moveTo>
                              <a:pt x="0" y="0"/>
                            </a:moveTo>
                            <a:lnTo>
                              <a:pt x="0" y="762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3921236" y="4709160"/>
                        <a:ext cx="0" cy="76200"/>
                      </a:xfrm>
                      <a:custGeom>
                        <a:avLst/>
                        <a:pathLst>
                          <a:path h="76200" w="0">
                            <a:moveTo>
                              <a:pt x="0" y="0"/>
                            </a:moveTo>
                            <a:lnTo>
                              <a:pt x="0" y="762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946873" y="4709160"/>
                        <a:ext cx="0" cy="76200"/>
                      </a:xfrm>
                      <a:custGeom>
                        <a:avLst/>
                        <a:pathLst>
                          <a:path h="76200" w="0">
                            <a:moveTo>
                              <a:pt x="0" y="0"/>
                            </a:moveTo>
                            <a:lnTo>
                              <a:pt x="0" y="762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tx19"/>
                    <wps:cNvSpPr/>
                    <wps:nvPr/>
                    <wps:spPr>
                      <a:xfrm>
                        <a:off x="791430" y="4859034"/>
                        <a:ext cx="107907" cy="1244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-4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0" name="tx20"/>
                    <wps:cNvSpPr/>
                    <wps:nvPr/>
                    <wps:spPr>
                      <a:xfrm>
                        <a:off x="1817067" y="4859034"/>
                        <a:ext cx="107907" cy="1244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" name="tx21"/>
                    <wps:cNvSpPr/>
                    <wps:nvPr/>
                    <wps:spPr>
                      <a:xfrm>
                        <a:off x="2863849" y="4856876"/>
                        <a:ext cx="6476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2" name="tx22"/>
                    <wps:cNvSpPr/>
                    <wps:nvPr/>
                    <wps:spPr>
                      <a:xfrm>
                        <a:off x="3889486" y="4859034"/>
                        <a:ext cx="64769" cy="1244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3" name="tx23"/>
                    <wps:cNvSpPr/>
                    <wps:nvPr/>
                    <wps:spPr>
                      <a:xfrm>
                        <a:off x="4915123" y="4859034"/>
                        <a:ext cx="64769" cy="1244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4" name="pl24"/>
                    <wps:cNvSpPr/>
                    <wps:nvPr/>
                    <wps:spPr>
                      <a:xfrm>
                        <a:off x="624840" y="793989"/>
                        <a:ext cx="0" cy="3763899"/>
                      </a:xfrm>
                      <a:custGeom>
                        <a:avLst/>
                        <a:pathLst>
                          <a:path h="3763899" w="0">
                            <a:moveTo>
                              <a:pt x="0" y="376389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548639" y="4557888"/>
                        <a:ext cx="76200" cy="0"/>
                      </a:xfrm>
                      <a:custGeom>
                        <a:avLst/>
                        <a:pathLst>
                          <a:path h="0" w="76200">
                            <a:moveTo>
                              <a:pt x="762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548639" y="3616914"/>
                        <a:ext cx="76200" cy="0"/>
                      </a:xfrm>
                      <a:custGeom>
                        <a:avLst/>
                        <a:pathLst>
                          <a:path h="0" w="76200">
                            <a:moveTo>
                              <a:pt x="762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548639" y="2675939"/>
                        <a:ext cx="76200" cy="0"/>
                      </a:xfrm>
                      <a:custGeom>
                        <a:avLst/>
                        <a:pathLst>
                          <a:path h="0" w="76200">
                            <a:moveTo>
                              <a:pt x="762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548639" y="1734964"/>
                        <a:ext cx="76200" cy="0"/>
                      </a:xfrm>
                      <a:custGeom>
                        <a:avLst/>
                        <a:pathLst>
                          <a:path h="0" w="76200">
                            <a:moveTo>
                              <a:pt x="762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548639" y="793989"/>
                        <a:ext cx="76200" cy="0"/>
                      </a:xfrm>
                      <a:custGeom>
                        <a:avLst/>
                        <a:pathLst>
                          <a:path h="0" w="76200">
                            <a:moveTo>
                              <a:pt x="762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tx30"/>
                    <wps:cNvSpPr/>
                    <wps:nvPr/>
                    <wps:spPr>
                      <a:xfrm rot="-5400000">
                        <a:off x="346273" y="4493952"/>
                        <a:ext cx="6476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1" name="tx31"/>
                    <wps:cNvSpPr/>
                    <wps:nvPr/>
                    <wps:spPr>
                      <a:xfrm rot="-5400000">
                        <a:off x="249118" y="3551072"/>
                        <a:ext cx="25907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1000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2" name="tx32"/>
                    <wps:cNvSpPr/>
                    <wps:nvPr/>
                    <wps:spPr>
                      <a:xfrm rot="-5400000">
                        <a:off x="249118" y="2610097"/>
                        <a:ext cx="25907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2000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3" name="tx33"/>
                    <wps:cNvSpPr/>
                    <wps:nvPr/>
                    <wps:spPr>
                      <a:xfrm rot="-5400000">
                        <a:off x="249118" y="1669122"/>
                        <a:ext cx="25907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3000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4" name="tx34"/>
                    <wps:cNvSpPr/>
                    <wps:nvPr/>
                    <wps:spPr>
                      <a:xfrm rot="-5400000">
                        <a:off x="249118" y="728148"/>
                        <a:ext cx="259079" cy="1266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0"/>
                              <w:szCs w:val="20"/>
                              <w:color w:val="000000"/>
                            </w:rPr>
                            <w:t>4000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5" name="rc35"/>
                    <wps:cNvSpPr/>
                    <wps:nvPr/>
                    <wps:spPr>
                      <a:xfrm>
                        <a:off x="793044" y="4556006"/>
                        <a:ext cx="51281" cy="18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844326" y="4555065"/>
                        <a:ext cx="51281" cy="282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895608" y="4557888"/>
                        <a:ext cx="51281" cy="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946889" y="4556006"/>
                        <a:ext cx="51281" cy="18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998171" y="4556006"/>
                        <a:ext cx="51281" cy="18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1049453" y="4551302"/>
                        <a:ext cx="51281" cy="6586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1100735" y="4548479"/>
                        <a:ext cx="51281" cy="9409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1152017" y="4546597"/>
                        <a:ext cx="51281" cy="1129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1203299" y="4529659"/>
                        <a:ext cx="51281" cy="28229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1254581" y="4536246"/>
                        <a:ext cx="51281" cy="2164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rc45"/>
                    <wps:cNvSpPr/>
                    <wps:nvPr/>
                    <wps:spPr>
                      <a:xfrm>
                        <a:off x="1305862" y="4522131"/>
                        <a:ext cx="51281" cy="3575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rc46"/>
                    <wps:cNvSpPr/>
                    <wps:nvPr/>
                    <wps:spPr>
                      <a:xfrm>
                        <a:off x="1357144" y="4505194"/>
                        <a:ext cx="51281" cy="5269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rc47"/>
                    <wps:cNvSpPr/>
                    <wps:nvPr/>
                    <wps:spPr>
                      <a:xfrm>
                        <a:off x="1408426" y="4490138"/>
                        <a:ext cx="51281" cy="6775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rc48"/>
                    <wps:cNvSpPr/>
                    <wps:nvPr/>
                    <wps:spPr>
                      <a:xfrm>
                        <a:off x="1459708" y="4469437"/>
                        <a:ext cx="51281" cy="8845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rc49"/>
                    <wps:cNvSpPr/>
                    <wps:nvPr/>
                    <wps:spPr>
                      <a:xfrm>
                        <a:off x="1510990" y="4458145"/>
                        <a:ext cx="51281" cy="9974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rc50"/>
                    <wps:cNvSpPr/>
                    <wps:nvPr/>
                    <wps:spPr>
                      <a:xfrm>
                        <a:off x="1562272" y="4413919"/>
                        <a:ext cx="51281" cy="143969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rc51"/>
                    <wps:cNvSpPr/>
                    <wps:nvPr/>
                    <wps:spPr>
                      <a:xfrm>
                        <a:off x="1613553" y="4376280"/>
                        <a:ext cx="51281" cy="18160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rc52"/>
                    <wps:cNvSpPr/>
                    <wps:nvPr/>
                    <wps:spPr>
                      <a:xfrm>
                        <a:off x="1664835" y="4317940"/>
                        <a:ext cx="51281" cy="23994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rc53"/>
                    <wps:cNvSpPr/>
                    <wps:nvPr/>
                    <wps:spPr>
                      <a:xfrm>
                        <a:off x="1716117" y="4267127"/>
                        <a:ext cx="51281" cy="29076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rc54"/>
                    <wps:cNvSpPr/>
                    <wps:nvPr/>
                    <wps:spPr>
                      <a:xfrm>
                        <a:off x="1767399" y="4156092"/>
                        <a:ext cx="51281" cy="401796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rc55"/>
                    <wps:cNvSpPr/>
                    <wps:nvPr/>
                    <wps:spPr>
                      <a:xfrm>
                        <a:off x="1818681" y="4112807"/>
                        <a:ext cx="51281" cy="4450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rc56"/>
                    <wps:cNvSpPr/>
                    <wps:nvPr/>
                    <wps:spPr>
                      <a:xfrm>
                        <a:off x="1869963" y="3972602"/>
                        <a:ext cx="51281" cy="585286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rc57"/>
                    <wps:cNvSpPr/>
                    <wps:nvPr/>
                    <wps:spPr>
                      <a:xfrm>
                        <a:off x="1921244" y="3876623"/>
                        <a:ext cx="51281" cy="68126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rc58"/>
                    <wps:cNvSpPr/>
                    <wps:nvPr/>
                    <wps:spPr>
                      <a:xfrm>
                        <a:off x="1972526" y="3758060"/>
                        <a:ext cx="51281" cy="79982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rc59"/>
                    <wps:cNvSpPr/>
                    <wps:nvPr/>
                    <wps:spPr>
                      <a:xfrm>
                        <a:off x="2023808" y="3618796"/>
                        <a:ext cx="51281" cy="93909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rc60"/>
                    <wps:cNvSpPr/>
                    <wps:nvPr/>
                    <wps:spPr>
                      <a:xfrm>
                        <a:off x="2075090" y="3440951"/>
                        <a:ext cx="51281" cy="111693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rc61"/>
                    <wps:cNvSpPr/>
                    <wps:nvPr/>
                    <wps:spPr>
                      <a:xfrm>
                        <a:off x="2126372" y="3279104"/>
                        <a:ext cx="51281" cy="127878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rc62"/>
                    <wps:cNvSpPr/>
                    <wps:nvPr/>
                    <wps:spPr>
                      <a:xfrm>
                        <a:off x="2177654" y="3060797"/>
                        <a:ext cx="51281" cy="149709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rc63"/>
                    <wps:cNvSpPr/>
                    <wps:nvPr/>
                    <wps:spPr>
                      <a:xfrm>
                        <a:off x="2228936" y="2774741"/>
                        <a:ext cx="51281" cy="178314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rc64"/>
                    <wps:cNvSpPr/>
                    <wps:nvPr/>
                    <wps:spPr>
                      <a:xfrm>
                        <a:off x="2280217" y="2619480"/>
                        <a:ext cx="51281" cy="193840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rc65"/>
                    <wps:cNvSpPr/>
                    <wps:nvPr/>
                    <wps:spPr>
                      <a:xfrm>
                        <a:off x="2331499" y="2399292"/>
                        <a:ext cx="51281" cy="2158596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rc66"/>
                    <wps:cNvSpPr/>
                    <wps:nvPr/>
                    <wps:spPr>
                      <a:xfrm>
                        <a:off x="2382781" y="2123587"/>
                        <a:ext cx="51281" cy="243430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rc67"/>
                    <wps:cNvSpPr/>
                    <wps:nvPr/>
                    <wps:spPr>
                      <a:xfrm>
                        <a:off x="2434063" y="1999378"/>
                        <a:ext cx="51281" cy="255851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rc68"/>
                    <wps:cNvSpPr/>
                    <wps:nvPr/>
                    <wps:spPr>
                      <a:xfrm>
                        <a:off x="2485345" y="1736846"/>
                        <a:ext cx="51281" cy="282104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rc69"/>
                    <wps:cNvSpPr/>
                    <wps:nvPr/>
                    <wps:spPr>
                      <a:xfrm>
                        <a:off x="2536627" y="1540182"/>
                        <a:ext cx="51281" cy="3017706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rc70"/>
                    <wps:cNvSpPr/>
                    <wps:nvPr/>
                    <wps:spPr>
                      <a:xfrm>
                        <a:off x="2587908" y="1256008"/>
                        <a:ext cx="51281" cy="330188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rc71"/>
                    <wps:cNvSpPr/>
                    <wps:nvPr/>
                    <wps:spPr>
                      <a:xfrm>
                        <a:off x="2639190" y="1145914"/>
                        <a:ext cx="51281" cy="341197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rc72"/>
                    <wps:cNvSpPr/>
                    <wps:nvPr/>
                    <wps:spPr>
                      <a:xfrm>
                        <a:off x="2690472" y="1019823"/>
                        <a:ext cx="51281" cy="353806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rc73"/>
                    <wps:cNvSpPr/>
                    <wps:nvPr/>
                    <wps:spPr>
                      <a:xfrm>
                        <a:off x="2741754" y="952073"/>
                        <a:ext cx="51281" cy="360581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rc74"/>
                    <wps:cNvSpPr/>
                    <wps:nvPr/>
                    <wps:spPr>
                      <a:xfrm>
                        <a:off x="2793036" y="838215"/>
                        <a:ext cx="51281" cy="371967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rc75"/>
                    <wps:cNvSpPr/>
                    <wps:nvPr/>
                    <wps:spPr>
                      <a:xfrm>
                        <a:off x="2844318" y="776111"/>
                        <a:ext cx="51281" cy="378177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rc76"/>
                    <wps:cNvSpPr/>
                    <wps:nvPr/>
                    <wps:spPr>
                      <a:xfrm>
                        <a:off x="2895599" y="845743"/>
                        <a:ext cx="51281" cy="371214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rc77"/>
                    <wps:cNvSpPr/>
                    <wps:nvPr/>
                    <wps:spPr>
                      <a:xfrm>
                        <a:off x="2946881" y="779875"/>
                        <a:ext cx="51281" cy="377801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rc78"/>
                    <wps:cNvSpPr/>
                    <wps:nvPr/>
                    <wps:spPr>
                      <a:xfrm>
                        <a:off x="2998163" y="890910"/>
                        <a:ext cx="51281" cy="366697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rc79"/>
                    <wps:cNvSpPr/>
                    <wps:nvPr/>
                    <wps:spPr>
                      <a:xfrm>
                        <a:off x="3049445" y="1077223"/>
                        <a:ext cx="51281" cy="348066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rc80"/>
                    <wps:cNvSpPr/>
                    <wps:nvPr/>
                    <wps:spPr>
                      <a:xfrm>
                        <a:off x="3100727" y="1243775"/>
                        <a:ext cx="51281" cy="331411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rc81"/>
                    <wps:cNvSpPr/>
                    <wps:nvPr/>
                    <wps:spPr>
                      <a:xfrm>
                        <a:off x="3152009" y="1252244"/>
                        <a:ext cx="51281" cy="330564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rc82"/>
                    <wps:cNvSpPr/>
                    <wps:nvPr/>
                    <wps:spPr>
                      <a:xfrm>
                        <a:off x="3203291" y="1556179"/>
                        <a:ext cx="51281" cy="3001709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rc83"/>
                    <wps:cNvSpPr/>
                    <wps:nvPr/>
                    <wps:spPr>
                      <a:xfrm>
                        <a:off x="3254572" y="1726495"/>
                        <a:ext cx="51281" cy="283139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rc84"/>
                    <wps:cNvSpPr/>
                    <wps:nvPr/>
                    <wps:spPr>
                      <a:xfrm>
                        <a:off x="3305854" y="1958916"/>
                        <a:ext cx="51281" cy="259897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rc85"/>
                    <wps:cNvSpPr/>
                    <wps:nvPr/>
                    <wps:spPr>
                      <a:xfrm>
                        <a:off x="3357136" y="2117000"/>
                        <a:ext cx="51281" cy="244088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rc86"/>
                    <wps:cNvSpPr/>
                    <wps:nvPr/>
                    <wps:spPr>
                      <a:xfrm>
                        <a:off x="3408418" y="2414348"/>
                        <a:ext cx="51281" cy="214354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rc87"/>
                    <wps:cNvSpPr/>
                    <wps:nvPr/>
                    <wps:spPr>
                      <a:xfrm>
                        <a:off x="3459700" y="2652414"/>
                        <a:ext cx="51281" cy="190547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rc88"/>
                    <wps:cNvSpPr/>
                    <wps:nvPr/>
                    <wps:spPr>
                      <a:xfrm>
                        <a:off x="3510982" y="2848137"/>
                        <a:ext cx="51281" cy="170975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rc89"/>
                    <wps:cNvSpPr/>
                    <wps:nvPr/>
                    <wps:spPr>
                      <a:xfrm>
                        <a:off x="3562263" y="2993047"/>
                        <a:ext cx="51281" cy="156484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rc90"/>
                    <wps:cNvSpPr/>
                    <wps:nvPr/>
                    <wps:spPr>
                      <a:xfrm>
                        <a:off x="3613545" y="3279104"/>
                        <a:ext cx="51281" cy="127878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rc91"/>
                    <wps:cNvSpPr/>
                    <wps:nvPr/>
                    <wps:spPr>
                      <a:xfrm>
                        <a:off x="3664827" y="3386375"/>
                        <a:ext cx="51281" cy="117151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rc92"/>
                    <wps:cNvSpPr/>
                    <wps:nvPr/>
                    <wps:spPr>
                      <a:xfrm>
                        <a:off x="3716109" y="3598094"/>
                        <a:ext cx="51281" cy="95979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rc93"/>
                    <wps:cNvSpPr/>
                    <wps:nvPr/>
                    <wps:spPr>
                      <a:xfrm>
                        <a:off x="3767391" y="3782525"/>
                        <a:ext cx="51281" cy="77536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rc94"/>
                    <wps:cNvSpPr/>
                    <wps:nvPr/>
                    <wps:spPr>
                      <a:xfrm>
                        <a:off x="3818673" y="3881327"/>
                        <a:ext cx="51281" cy="67656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rc95"/>
                    <wps:cNvSpPr/>
                    <wps:nvPr/>
                    <wps:spPr>
                      <a:xfrm>
                        <a:off x="3869955" y="4019651"/>
                        <a:ext cx="51281" cy="53823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rc96"/>
                    <wps:cNvSpPr/>
                    <wps:nvPr/>
                    <wps:spPr>
                      <a:xfrm>
                        <a:off x="3921236" y="4099634"/>
                        <a:ext cx="51281" cy="45825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rc97"/>
                    <wps:cNvSpPr/>
                    <wps:nvPr/>
                    <wps:spPr>
                      <a:xfrm>
                        <a:off x="3972518" y="4182439"/>
                        <a:ext cx="51281" cy="375448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rc98"/>
                    <wps:cNvSpPr/>
                    <wps:nvPr/>
                    <wps:spPr>
                      <a:xfrm>
                        <a:off x="4023800" y="4261481"/>
                        <a:ext cx="51281" cy="29640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rc99"/>
                    <wps:cNvSpPr/>
                    <wps:nvPr/>
                    <wps:spPr>
                      <a:xfrm>
                        <a:off x="4075082" y="4333936"/>
                        <a:ext cx="51281" cy="22395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rc100"/>
                    <wps:cNvSpPr/>
                    <wps:nvPr/>
                    <wps:spPr>
                      <a:xfrm>
                        <a:off x="4126364" y="4354638"/>
                        <a:ext cx="51281" cy="20325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rc101"/>
                    <wps:cNvSpPr/>
                    <wps:nvPr/>
                    <wps:spPr>
                      <a:xfrm>
                        <a:off x="4177646" y="4412978"/>
                        <a:ext cx="51281" cy="14491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rc102"/>
                    <wps:cNvSpPr/>
                    <wps:nvPr/>
                    <wps:spPr>
                      <a:xfrm>
                        <a:off x="4228927" y="4444030"/>
                        <a:ext cx="51281" cy="11385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rc103"/>
                    <wps:cNvSpPr/>
                    <wps:nvPr/>
                    <wps:spPr>
                      <a:xfrm>
                        <a:off x="4280209" y="4473201"/>
                        <a:ext cx="51281" cy="84687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rc104"/>
                    <wps:cNvSpPr/>
                    <wps:nvPr/>
                    <wps:spPr>
                      <a:xfrm>
                        <a:off x="4331491" y="4494843"/>
                        <a:ext cx="51281" cy="6304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rc105"/>
                    <wps:cNvSpPr/>
                    <wps:nvPr/>
                    <wps:spPr>
                      <a:xfrm>
                        <a:off x="4382773" y="4508017"/>
                        <a:ext cx="51281" cy="4987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rc106"/>
                    <wps:cNvSpPr/>
                    <wps:nvPr/>
                    <wps:spPr>
                      <a:xfrm>
                        <a:off x="4434055" y="4515545"/>
                        <a:ext cx="51281" cy="4234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rc107"/>
                    <wps:cNvSpPr/>
                    <wps:nvPr/>
                    <wps:spPr>
                      <a:xfrm>
                        <a:off x="4485337" y="4534364"/>
                        <a:ext cx="51281" cy="2352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rc108"/>
                    <wps:cNvSpPr/>
                    <wps:nvPr/>
                    <wps:spPr>
                      <a:xfrm>
                        <a:off x="4536618" y="4538128"/>
                        <a:ext cx="51281" cy="1976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rc109"/>
                    <wps:cNvSpPr/>
                    <wps:nvPr/>
                    <wps:spPr>
                      <a:xfrm>
                        <a:off x="4587900" y="4544715"/>
                        <a:ext cx="51281" cy="13173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rc110"/>
                    <wps:cNvSpPr/>
                    <wps:nvPr/>
                    <wps:spPr>
                      <a:xfrm>
                        <a:off x="4639182" y="4547538"/>
                        <a:ext cx="51281" cy="1035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rc111"/>
                    <wps:cNvSpPr/>
                    <wps:nvPr/>
                    <wps:spPr>
                      <a:xfrm>
                        <a:off x="4690464" y="4552243"/>
                        <a:ext cx="51281" cy="5645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rc112"/>
                    <wps:cNvSpPr/>
                    <wps:nvPr/>
                    <wps:spPr>
                      <a:xfrm>
                        <a:off x="4741746" y="4553184"/>
                        <a:ext cx="51281" cy="4704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rc113"/>
                    <wps:cNvSpPr/>
                    <wps:nvPr/>
                    <wps:spPr>
                      <a:xfrm>
                        <a:off x="4793028" y="4556947"/>
                        <a:ext cx="51281" cy="940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rc114"/>
                    <wps:cNvSpPr/>
                    <wps:nvPr/>
                    <wps:spPr>
                      <a:xfrm>
                        <a:off x="4844310" y="4556006"/>
                        <a:ext cx="51281" cy="18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rc115"/>
                    <wps:cNvSpPr/>
                    <wps:nvPr/>
                    <wps:spPr>
                      <a:xfrm>
                        <a:off x="4895591" y="4556006"/>
                        <a:ext cx="51281" cy="1881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rc116"/>
                    <wps:cNvSpPr/>
                    <wps:nvPr/>
                    <wps:spPr>
                      <a:xfrm>
                        <a:off x="4946873" y="4555065"/>
                        <a:ext cx="51281" cy="2822"/>
                      </a:xfrm>
                      <a:prstGeom prst="rect">
                        <a:avLst/>
                      </a:pr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sectPr w:rsidSect="00F54DF5" w:rsidR="0001594F" w:rsidRPr="0006427D">
      <w:headerReference w:type="default" r:id="rId8"/>
      <w:headerReference w:type="first" r:id="rId9"/>
      <w:pgSz w:code="1" w:h="15840" w:w="12240"/>
      <w:pgMar w:gutter="0" w:footer="720" w:header="720" w:left="1350" w:bottom="1440" w:right="1440" w:top="144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17" w:rsidRDefault="003E7917">
      <w:r>
        <w:separator/>
      </w:r>
    </w:p>
  </w:endnote>
  <w:endnote w:type="continuationSeparator" w:id="0">
    <w:p w:rsidR="003E7917" w:rsidRDefault="003E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17" w:rsidRDefault="003E7917">
      <w:r>
        <w:separator/>
      </w:r>
    </w:p>
  </w:footnote>
  <w:footnote w:type="continuationSeparator" w:id="0">
    <w:p w:rsidR="003E7917" w:rsidRDefault="003E7917">
      <w:r>
        <w:continuationSeparator/>
      </w:r>
    </w:p>
  </w:footnote>
  <w:footnote w:type="continuationNotice" w:id="1">
    <w:p w:rsidR="003E7917" w:rsidRDefault="003E7917">
      <w:pPr>
        <w:jc w:val="right"/>
      </w:pPr>
      <w:r>
        <w:t>(</w:t>
      </w:r>
      <w:proofErr w:type="gramStart"/>
      <w:r>
        <w:t>continued</w:t>
      </w:r>
      <w:proofErr w:type="gramEnd"/>
      <w:r>
        <w:t>…)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3E7917" w:rsidP="00980236" w:rsidR="003E7917" w:rsidRPr="00980236">
    <w:pPr>
      <w:pStyle w:val="Head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54DF5">
      <w:rPr>
        <w:noProof/>
      </w:rPr>
      <w:t>9</w:t>
    </w:r>
    <w:r>
      <w:rPr>
        <w:noProof/>
      </w:rPr>
      <w:fldChar w:fldCharType="end"/>
    </w: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3E7917" w:rsidR="003E7917">
    <w:pPr>
      <w:pStyle w:val="Header"/>
      <w:jc w:val="right"/>
      <w:rPr>
        <w:sz w:val="36"/>
      </w:rPr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89"/>
    <w:multiLevelType w:val="singleLevel"/>
    <w:tmpl w:val="7260683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Ansi="Symbol" w:ascii="Symbol" w:hint="default"/>
      </w:rPr>
    </w:lvl>
  </w:abstractNum>
  <w:abstractNum w:abstractNumId="1">
    <w:nsid w:val="14105CA9"/>
    <w:multiLevelType w:val="hybridMultilevel"/>
    <w:tmpl w:val="31C02244"/>
    <w:lvl w:tplc="3CF28AFA" w:ilvl="0">
      <w:start w:val="1"/>
      <w:numFmt w:val="decimal"/>
      <w:pStyle w:val="ParagraphNumbering"/>
      <w:lvlText w:val="%1.     "/>
      <w:lvlJc w:val="left"/>
      <w:pPr>
        <w:tabs>
          <w:tab w:pos="720" w:val="num"/>
        </w:tabs>
        <w:ind w:firstLine="0" w:left="0"/>
      </w:pPr>
      <w:rPr>
        <w:rFonts w:hint="default"/>
      </w:rPr>
    </w:lvl>
    <w:lvl w:tentative="true" w:tplc="04090019"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tentative="true" w:tplc="0409001B"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tentative="true"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entative="true" w:tplc="04090019"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tentative="true" w:tplc="0409001B"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tentative="true"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entative="true" w:tplc="04090019"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tentative="true" w:tplc="0409001B"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nsid w:val="151B581B"/>
    <w:multiLevelType w:val="multilevel"/>
    <w:tmpl w:val="A206676C"/>
    <w:lvl w:ilvl="0">
      <w:start w:val="1"/>
      <w:numFmt w:val="upperRoman"/>
      <w:suff w:val="nothing"/>
      <w:lvlText w:val="%1.   "/>
      <w:lvlJc w:val="left"/>
      <w:pPr>
        <w:ind w:firstLine="0" w:left="0"/>
      </w:pPr>
    </w:lvl>
    <w:lvl w:ilvl="1">
      <w:start w:val="1"/>
      <w:numFmt w:val="upperLetter"/>
      <w:suff w:val="nothing"/>
      <w:lvlText w:val="%2.   "/>
      <w:lvlJc w:val="left"/>
      <w:pPr>
        <w:ind w:firstLine="0" w:left="0"/>
      </w:pPr>
    </w:lvl>
    <w:lvl w:ilvl="2">
      <w:start w:val="1"/>
      <w:numFmt w:val="decimal"/>
      <w:lvlText w:val="%3."/>
      <w:lvlJc w:val="left"/>
      <w:pPr>
        <w:tabs>
          <w:tab w:pos="1800" w:val="num"/>
        </w:tabs>
        <w:ind w:firstLine="0" w:left="1440"/>
      </w:pPr>
    </w:lvl>
    <w:lvl w:ilvl="3">
      <w:start w:val="1"/>
      <w:numFmt w:val="lowerLetter"/>
      <w:lvlText w:val="%4)"/>
      <w:lvlJc w:val="left"/>
      <w:pPr>
        <w:tabs>
          <w:tab w:pos="2520" w:val="num"/>
        </w:tabs>
        <w:ind w:firstLine="0" w:left="2160"/>
      </w:pPr>
    </w:lvl>
    <w:lvl w:ilvl="4">
      <w:start w:val="1"/>
      <w:numFmt w:val="decimal"/>
      <w:lvlText w:val="(%5)"/>
      <w:lvlJc w:val="left"/>
      <w:pPr>
        <w:tabs>
          <w:tab w:pos="3240" w:val="num"/>
        </w:tabs>
        <w:ind w:firstLine="0" w:left="2880"/>
      </w:pPr>
    </w:lvl>
    <w:lvl w:ilvl="5">
      <w:start w:val="1"/>
      <w:numFmt w:val="lowerLetter"/>
      <w:lvlText w:val="(%6)"/>
      <w:lvlJc w:val="left"/>
      <w:pPr>
        <w:tabs>
          <w:tab w:pos="3960" w:val="num"/>
        </w:tabs>
        <w:ind w:firstLine="0" w:left="3600"/>
      </w:pPr>
    </w:lvl>
    <w:lvl w:ilvl="6">
      <w:start w:val="1"/>
      <w:numFmt w:val="lowerRoman"/>
      <w:lvlText w:val="(%7)"/>
      <w:lvlJc w:val="left"/>
      <w:pPr>
        <w:tabs>
          <w:tab w:pos="4680" w:val="num"/>
        </w:tabs>
        <w:ind w:firstLine="0" w:left="4320"/>
      </w:pPr>
    </w:lvl>
    <w:lvl w:ilvl="7">
      <w:start w:val="1"/>
      <w:numFmt w:val="lowerLetter"/>
      <w:lvlText w:val="(%8)"/>
      <w:lvlJc w:val="left"/>
      <w:pPr>
        <w:tabs>
          <w:tab w:pos="5400" w:val="num"/>
        </w:tabs>
        <w:ind w:firstLine="0" w:left="5040"/>
      </w:pPr>
    </w:lvl>
    <w:lvl w:ilvl="8">
      <w:start w:val="1"/>
      <w:numFmt w:val="lowerRoman"/>
      <w:lvlText w:val="(%9)"/>
      <w:lvlJc w:val="left"/>
      <w:pPr>
        <w:tabs>
          <w:tab w:pos="6120" w:val="num"/>
        </w:tabs>
        <w:ind w:firstLine="0" w:left="5760"/>
      </w:pPr>
    </w:lvl>
  </w:abstractNum>
  <w:abstractNum w:abstractNumId="3">
    <w:nsid w:val="254D2197"/>
    <w:multiLevelType w:val="singleLevel"/>
    <w:tmpl w:val="799A6B14"/>
    <w:lvl w:ilvl="0">
      <w:start w:val="1"/>
      <w:numFmt w:val="decimal"/>
      <w:lvlText w:val="%1.     "/>
      <w:lvlJc w:val="left"/>
      <w:pPr>
        <w:tabs>
          <w:tab w:pos="720" w:val="num"/>
        </w:tabs>
        <w:ind w:firstLine="0" w:left="0"/>
      </w:pPr>
    </w:lvl>
  </w:abstractNum>
  <w:abstractNum w:abstractNumId="4">
    <w:nsid w:val="31F2551B"/>
    <w:multiLevelType w:val="singleLevel"/>
    <w:tmpl w:val="633A1214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:abstractNumId="5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firstLine="0" w:left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pos="1080" w:val="num"/>
        </w:tabs>
        <w:ind w:firstLine="0" w:left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pos="1800" w:val="num"/>
        </w:tabs>
        <w:ind w:firstLine="0" w:left="14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pos="2520" w:val="num"/>
        </w:tabs>
        <w:ind w:firstLine="0" w:left="21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pos="3240" w:val="num"/>
        </w:tabs>
        <w:ind w:firstLine="0" w:left="288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pos="3960" w:val="num"/>
        </w:tabs>
        <w:ind w:firstLine="0" w:left="360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pos="4680" w:val="num"/>
        </w:tabs>
        <w:ind w:firstLine="0" w:left="43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pos="5400" w:val="num"/>
        </w:tabs>
        <w:ind w:firstLine="0" w:left="5040"/>
      </w:pPr>
      <w:rPr>
        <w:rFonts w:hint="default"/>
      </w:rPr>
    </w:lvl>
  </w:abstractNum>
  <w:abstractNum w:abstractNumId="6">
    <w:nsid w:val="d"/>
    <w:multiLevelType w:val="hybridMultilevel"/>
    <w:tmpl w:val="e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7">
    <w:nsid w:val="f"/>
    <w:multiLevelType w:val="hybridMultilevel"/>
    <w:tmpl w:val="10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1"/>
  </w:num>
  <w:num w:numId="10">
    <w:abstractNumId w:val="5"/>
  </w:num>
  <w:num w:numId="11">
    <w:abstractNumId w:val="5"/>
  </w:num>
  <w:num w:numId="12">
    <w:abstractNumId w:val="1"/>
  </w:num>
  <w:num w:numId="13">
    <w:abstractNumId w:val="1"/>
  </w:num>
  <w:num w:numId="14">
    <w:abstractNumId w:val="6"/>
  </w:num>
  <w:num w:numId="15">
    <w:abstractNumId w:val="7"/>
  </w:num>
  <w:num w:numId="16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90"/>
  <w:embedSystemFonts/>
  <w:activeWritingStyle w:appName="MSWord" w:checkStyle="true" w:dllVersion="513" w:vendorID="8" w:lang="en-US"/>
  <w:proofState w:grammar="clean"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79563A"/>
    <w:rsid w:val="000068A2"/>
    <w:rsid w:val="0001594F"/>
    <w:rsid w:val="00030C6B"/>
    <w:rsid w:val="0003206A"/>
    <w:rsid w:val="00044491"/>
    <w:rsid w:val="00047C24"/>
    <w:rsid w:val="0005197E"/>
    <w:rsid w:val="0006427D"/>
    <w:rsid w:val="00081D93"/>
    <w:rsid w:val="00083830"/>
    <w:rsid w:val="00084876"/>
    <w:rsid w:val="00091526"/>
    <w:rsid w:val="00091FA0"/>
    <w:rsid w:val="000A3961"/>
    <w:rsid w:val="000D10BF"/>
    <w:rsid w:val="000D3D7F"/>
    <w:rsid w:val="000E6098"/>
    <w:rsid w:val="00102568"/>
    <w:rsid w:val="001227D0"/>
    <w:rsid w:val="00146D9F"/>
    <w:rsid w:val="00156A43"/>
    <w:rsid w:val="00157C29"/>
    <w:rsid w:val="0016148D"/>
    <w:rsid w:val="00174BCA"/>
    <w:rsid w:val="00193D32"/>
    <w:rsid w:val="001A1D1C"/>
    <w:rsid w:val="001A2DF7"/>
    <w:rsid w:val="001C17EC"/>
    <w:rsid w:val="001D3FBC"/>
    <w:rsid w:val="001E3058"/>
    <w:rsid w:val="001F6890"/>
    <w:rsid w:val="002010E6"/>
    <w:rsid w:val="0022740A"/>
    <w:rsid w:val="002357E5"/>
    <w:rsid w:val="002420B1"/>
    <w:rsid w:val="00254A89"/>
    <w:rsid w:val="00282F3A"/>
    <w:rsid w:val="002B2864"/>
    <w:rsid w:val="002C4BD7"/>
    <w:rsid w:val="002D4FA9"/>
    <w:rsid w:val="002F1332"/>
    <w:rsid w:val="002F3449"/>
    <w:rsid w:val="00303972"/>
    <w:rsid w:val="0032730A"/>
    <w:rsid w:val="00332EAA"/>
    <w:rsid w:val="00350238"/>
    <w:rsid w:val="00393F34"/>
    <w:rsid w:val="003E0060"/>
    <w:rsid w:val="003E7917"/>
    <w:rsid w:val="00404BD9"/>
    <w:rsid w:val="00406354"/>
    <w:rsid w:val="00415B45"/>
    <w:rsid w:val="0042547B"/>
    <w:rsid w:val="00425B84"/>
    <w:rsid w:val="004261EA"/>
    <w:rsid w:val="004520CE"/>
    <w:rsid w:val="00454C48"/>
    <w:rsid w:val="0045596D"/>
    <w:rsid w:val="00482FCE"/>
    <w:rsid w:val="004841E1"/>
    <w:rsid w:val="00494A04"/>
    <w:rsid w:val="004950CE"/>
    <w:rsid w:val="004D3C57"/>
    <w:rsid w:val="00513AA2"/>
    <w:rsid w:val="00513BA5"/>
    <w:rsid w:val="00520F99"/>
    <w:rsid w:val="00572B36"/>
    <w:rsid w:val="00576360"/>
    <w:rsid w:val="005A3B26"/>
    <w:rsid w:val="005A6429"/>
    <w:rsid w:val="005A752D"/>
    <w:rsid w:val="005D5F9D"/>
    <w:rsid w:val="005F602A"/>
    <w:rsid w:val="006056F6"/>
    <w:rsid w:val="0062606E"/>
    <w:rsid w:val="00627020"/>
    <w:rsid w:val="0063501D"/>
    <w:rsid w:val="00652E46"/>
    <w:rsid w:val="006625A2"/>
    <w:rsid w:val="00664FCB"/>
    <w:rsid w:val="00665675"/>
    <w:rsid w:val="00667F3A"/>
    <w:rsid w:val="00675F90"/>
    <w:rsid w:val="0068783C"/>
    <w:rsid w:val="006A49E3"/>
    <w:rsid w:val="006B3D07"/>
    <w:rsid w:val="006B5C79"/>
    <w:rsid w:val="006C0F3E"/>
    <w:rsid w:val="006C1C71"/>
    <w:rsid w:val="006E5FAD"/>
    <w:rsid w:val="006F6F3B"/>
    <w:rsid w:val="007157D3"/>
    <w:rsid w:val="00720E20"/>
    <w:rsid w:val="00721042"/>
    <w:rsid w:val="00726435"/>
    <w:rsid w:val="00742F1D"/>
    <w:rsid w:val="00744797"/>
    <w:rsid w:val="0075631A"/>
    <w:rsid w:val="007635D6"/>
    <w:rsid w:val="0079297A"/>
    <w:rsid w:val="0079563A"/>
    <w:rsid w:val="00796589"/>
    <w:rsid w:val="007C060F"/>
    <w:rsid w:val="007C0EEE"/>
    <w:rsid w:val="007C7F5C"/>
    <w:rsid w:val="007F7431"/>
    <w:rsid w:val="00806F01"/>
    <w:rsid w:val="00824336"/>
    <w:rsid w:val="0083255D"/>
    <w:rsid w:val="008453D7"/>
    <w:rsid w:val="008569C0"/>
    <w:rsid w:val="00875401"/>
    <w:rsid w:val="008B36FE"/>
    <w:rsid w:val="008B71A0"/>
    <w:rsid w:val="008C1C29"/>
    <w:rsid w:val="008D485F"/>
    <w:rsid w:val="008E4885"/>
    <w:rsid w:val="008F50F5"/>
    <w:rsid w:val="00901B68"/>
    <w:rsid w:val="00913786"/>
    <w:rsid w:val="00962455"/>
    <w:rsid w:val="00973086"/>
    <w:rsid w:val="00980236"/>
    <w:rsid w:val="00983A47"/>
    <w:rsid w:val="009A5322"/>
    <w:rsid w:val="009B7FD8"/>
    <w:rsid w:val="009E19A7"/>
    <w:rsid w:val="009E42BB"/>
    <w:rsid w:val="00A25CAA"/>
    <w:rsid w:val="00A31546"/>
    <w:rsid w:val="00A44ACA"/>
    <w:rsid w:val="00A4790E"/>
    <w:rsid w:val="00A47E37"/>
    <w:rsid w:val="00A578F5"/>
    <w:rsid w:val="00A6757E"/>
    <w:rsid w:val="00A85DDE"/>
    <w:rsid w:val="00AA0122"/>
    <w:rsid w:val="00AA1392"/>
    <w:rsid w:val="00AB062F"/>
    <w:rsid w:val="00AC3FA0"/>
    <w:rsid w:val="00AC5B78"/>
    <w:rsid w:val="00AD1041"/>
    <w:rsid w:val="00B05B02"/>
    <w:rsid w:val="00B14751"/>
    <w:rsid w:val="00B16F5E"/>
    <w:rsid w:val="00B25D33"/>
    <w:rsid w:val="00B278E0"/>
    <w:rsid w:val="00B32B6A"/>
    <w:rsid w:val="00B42FD5"/>
    <w:rsid w:val="00B7144D"/>
    <w:rsid w:val="00B716D3"/>
    <w:rsid w:val="00B73FB7"/>
    <w:rsid w:val="00B86775"/>
    <w:rsid w:val="00B938C7"/>
    <w:rsid w:val="00BB2012"/>
    <w:rsid w:val="00BB2CFF"/>
    <w:rsid w:val="00BC1D5E"/>
    <w:rsid w:val="00BC2426"/>
    <w:rsid w:val="00BD2013"/>
    <w:rsid w:val="00C4209B"/>
    <w:rsid w:val="00C4274A"/>
    <w:rsid w:val="00C47EF4"/>
    <w:rsid w:val="00C5281C"/>
    <w:rsid w:val="00C64D40"/>
    <w:rsid w:val="00C74DFD"/>
    <w:rsid w:val="00C75353"/>
    <w:rsid w:val="00C805FD"/>
    <w:rsid w:val="00C8782A"/>
    <w:rsid w:val="00CB11C9"/>
    <w:rsid w:val="00CD0446"/>
    <w:rsid w:val="00CF190C"/>
    <w:rsid w:val="00CF54E9"/>
    <w:rsid w:val="00D048EB"/>
    <w:rsid w:val="00D108A3"/>
    <w:rsid w:val="00D158CB"/>
    <w:rsid w:val="00D17E4A"/>
    <w:rsid w:val="00D312C3"/>
    <w:rsid w:val="00D34EA4"/>
    <w:rsid w:val="00D4004E"/>
    <w:rsid w:val="00D5745D"/>
    <w:rsid w:val="00D853DB"/>
    <w:rsid w:val="00DA055B"/>
    <w:rsid w:val="00DA2262"/>
    <w:rsid w:val="00DB5569"/>
    <w:rsid w:val="00DD1E05"/>
    <w:rsid w:val="00DE1896"/>
    <w:rsid w:val="00DF0586"/>
    <w:rsid w:val="00DF0DE4"/>
    <w:rsid w:val="00E053FB"/>
    <w:rsid w:val="00E07E8A"/>
    <w:rsid w:val="00E115B6"/>
    <w:rsid w:val="00E25188"/>
    <w:rsid w:val="00E27815"/>
    <w:rsid w:val="00E300D3"/>
    <w:rsid w:val="00E66DD4"/>
    <w:rsid w:val="00E721AF"/>
    <w:rsid w:val="00E91A0F"/>
    <w:rsid w:val="00E94290"/>
    <w:rsid w:val="00EC38C3"/>
    <w:rsid w:val="00ED0B8D"/>
    <w:rsid w:val="00EE09EF"/>
    <w:rsid w:val="00EF38AE"/>
    <w:rsid w:val="00F154FC"/>
    <w:rsid w:val="00F204C3"/>
    <w:rsid w:val="00F21EFD"/>
    <w:rsid w:val="00F25098"/>
    <w:rsid w:val="00F31C2C"/>
    <w:rsid w:val="00F37F77"/>
    <w:rsid w:val="00F4774D"/>
    <w:rsid w:val="00F54DF5"/>
    <w:rsid w:val="00F60DB0"/>
    <w:rsid w:val="00F62B26"/>
    <w:rsid w:val="00F736D1"/>
    <w:rsid w:val="00F82137"/>
    <w:rsid w:val="00F82699"/>
    <w:rsid w:val="00FA32A6"/>
    <w:rsid w:val="00FA4716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docId w15:val="{4FF8D5AD-F4EA-4BC5-97AB-177767BCAED1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="Times New Roman" w:eastAsia="Times New Roman" w:hAnsi="Times New Roman" w:ascii="Times New Roman"/>
        <w:lang w:bidi="ar-SA" w:eastAsia="en-US" w:val="en-US"/>
      </w:rPr>
    </w:rPrDefault>
    <w:pPrDefault/>
  </w:docDefaults>
  <w:latentStyles w:count="371" w:defQFormat="false" w:defUnhideWhenUsed="false" w:defSemiHidden="false" w:defUIPriority="0" w:defLockedState="false">
    <w:lsdException w:qFormat="true" w:name="Normal"/>
    <w:lsdException w:qFormat="true" w:name="heading 1"/>
    <w:lsdException w:qFormat="true" w:name="heading 2"/>
    <w:lsdException w:qFormat="true" w:name="heading 3"/>
    <w:lsdException w:qFormat="true" w:name="heading 4"/>
    <w:lsdException w:qFormat="true" w:name="heading 5"/>
    <w:lsdException w:qFormat="true" w:name="heading 6"/>
    <w:lsdException w:qFormat="true" w:unhideWhenUsed="true" w:semiHidden="true" w:name="heading 7"/>
    <w:lsdException w:qFormat="true" w:unhideWhenUsed="true" w:semiHidden="true" w:name="heading 8"/>
    <w:lsdException w:qFormat="true" w:unhideWhenUsed="true" w:semiHidden="true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name="toc 1"/>
    <w:lsdException w:unhideWhenUsed="true" w:semiHidden="true" w:name="toc 2"/>
    <w:lsdException w:unhideWhenUsed="true" w:semiHidden="true" w:name="toc 3"/>
    <w:lsdException w:unhideWhenUsed="true" w:semiHidden="true" w:name="toc 4"/>
    <w:lsdException w:unhideWhenUsed="true" w:semiHidden="true" w:name="toc 5"/>
    <w:lsdException w:unhideWhenUsed="true" w:semiHidden="true" w:name="toc 6"/>
    <w:lsdException w:unhideWhenUsed="true" w:semiHidden="true" w:name="toc 7"/>
    <w:lsdException w:unhideWhenUsed="true" w:semiHidden="true" w:name="toc 8"/>
    <w:lsdException w:unhideWhenUsed="true" w:semiHidden="true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2"/>
    <w:lsdException w:unhideWhenUsed="true" w:semiHidden="true" w:name="List 3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name="Title"/>
    <w:lsdException w:unhideWhenUsed="true" w:semiHidden="true" w:name="Closing"/>
    <w:lsdException w:unhideWhenUsed="true" w:semiHidden="true" w:name="Signature"/>
    <w:lsdException w:unhideWhenUsed="true" w:semiHidden="true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name="Subtitle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uiPriority="99" w:name="Hyperlink"/>
    <w:lsdException w:unhideWhenUsed="true" w:semiHidden="true" w:uiPriority="99" w:name="FollowedHyperlink"/>
    <w:lsdException w:qFormat="true" w:name="Strong"/>
    <w:lsdException w:qFormat="true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uiPriority="99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uiPriority="99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uiPriority="99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D312C3"/>
    <w:rPr>
      <w:sz w:val="24"/>
    </w:rPr>
  </w:style>
  <w:style w:styleId="Heading1" w:type="paragraph">
    <w:name w:val="heading 1"/>
    <w:basedOn w:val="Normal"/>
    <w:next w:val="Normal"/>
    <w:qFormat/>
    <w:rsid w:val="00BC2426"/>
    <w:pPr>
      <w:keepNext/>
      <w:numPr>
        <w:numId w:val="11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styleId="Heading2" w:type="paragraph">
    <w:name w:val="heading 2"/>
    <w:basedOn w:val="Normal"/>
    <w:next w:val="Normal"/>
    <w:qFormat/>
    <w:rsid w:val="00BC2426"/>
    <w:pPr>
      <w:keepNext/>
      <w:numPr>
        <w:ilvl w:val="1"/>
        <w:numId w:val="11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styleId="Heading3" w:type="paragraph">
    <w:name w:val="heading 3"/>
    <w:basedOn w:val="Normal"/>
    <w:next w:val="Normal"/>
    <w:qFormat/>
    <w:rsid w:val="002D4FA9"/>
    <w:pPr>
      <w:keepNext/>
      <w:outlineLvl w:val="2"/>
    </w:pPr>
    <w:rPr>
      <w:b/>
    </w:rPr>
  </w:style>
  <w:style w:styleId="Heading4" w:type="paragraph">
    <w:name w:val="heading 4"/>
    <w:basedOn w:val="Normal"/>
    <w:next w:val="Normal"/>
    <w:qFormat/>
    <w:rsid w:val="002D4FA9"/>
    <w:pPr>
      <w:keepNext/>
      <w:outlineLvl w:val="3"/>
    </w:pPr>
    <w:rPr>
      <w:b/>
      <w:i/>
    </w:rPr>
  </w:style>
  <w:style w:styleId="Heading5" w:type="paragraph">
    <w:name w:val="heading 5"/>
    <w:basedOn w:val="Normal"/>
    <w:next w:val="Normal"/>
    <w:qFormat/>
    <w:rsid w:val="002D4FA9"/>
    <w:pPr>
      <w:keepNext/>
      <w:outlineLvl w:val="4"/>
    </w:pPr>
    <w:rPr>
      <w:i/>
    </w:rPr>
  </w:style>
  <w:style w:styleId="Heading6" w:type="paragraph">
    <w:name w:val="heading 6"/>
    <w:basedOn w:val="Normal"/>
    <w:next w:val="Normal"/>
    <w:qFormat/>
    <w:rsid w:val="002D4FA9"/>
    <w:pPr>
      <w:outlineLvl w:val="5"/>
    </w:pPr>
  </w:style>
  <w:style w:styleId="Heading7" w:type="paragraph">
    <w:name w:val="heading 7"/>
    <w:basedOn w:val="Normal"/>
    <w:next w:val="Normal"/>
    <w:qFormat/>
    <w:rsid w:val="002D4FA9"/>
    <w:pPr>
      <w:outlineLvl w:val="6"/>
    </w:pPr>
  </w:style>
  <w:style w:styleId="Heading8" w:type="paragraph">
    <w:name w:val="heading 8"/>
    <w:basedOn w:val="Normal"/>
    <w:next w:val="Normal"/>
    <w:qFormat/>
    <w:rsid w:val="002D4FA9"/>
    <w:pPr>
      <w:outlineLvl w:val="7"/>
    </w:pPr>
  </w:style>
  <w:style w:styleId="Heading9" w:type="paragraph">
    <w:name w:val="heading 9"/>
    <w:basedOn w:val="Normal"/>
    <w:next w:val="Normal"/>
    <w:qFormat/>
    <w:rsid w:val="002D4FA9"/>
    <w:pPr>
      <w:outlineLvl w:val="8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FootnoteReference" w:type="character">
    <w:name w:val="footnote reference"/>
    <w:basedOn w:val="DefaultParagraphFont"/>
    <w:semiHidden/>
    <w:rsid w:val="00C5281C"/>
    <w:rPr>
      <w:sz w:val="20"/>
      <w:vertAlign w:val="superscript"/>
    </w:rPr>
  </w:style>
  <w:style w:styleId="FootnoteText" w:type="paragraph">
    <w:name w:val="footnote text"/>
    <w:basedOn w:val="Normal"/>
    <w:semiHidden/>
    <w:rsid w:val="00C5281C"/>
    <w:pPr>
      <w:spacing w:after="240"/>
    </w:pPr>
    <w:rPr>
      <w:sz w:val="20"/>
    </w:rPr>
  </w:style>
  <w:style w:customStyle="true" w:styleId="Indent" w:type="paragraph">
    <w:name w:val="Indent"/>
    <w:basedOn w:val="Normal"/>
    <w:rsid w:val="002D4FA9"/>
    <w:pPr>
      <w:ind w:hanging="720" w:left="720"/>
    </w:pPr>
  </w:style>
  <w:style w:styleId="ListBullet" w:type="paragraph">
    <w:name w:val="List Bullet"/>
    <w:basedOn w:val="Normal"/>
    <w:rsid w:val="002D4FA9"/>
    <w:pPr>
      <w:numPr>
        <w:numId w:val="4"/>
      </w:numPr>
      <w:tabs>
        <w:tab w:pos="360" w:val="clear"/>
        <w:tab w:pos="720" w:val="left"/>
      </w:tabs>
      <w:spacing w:after="240"/>
      <w:ind w:hanging="720" w:left="720"/>
    </w:pPr>
  </w:style>
  <w:style w:customStyle="true" w:styleId="ParagraphNumbering" w:type="paragraph">
    <w:name w:val="Paragraph Numbering"/>
    <w:basedOn w:val="Normal"/>
    <w:rsid w:val="008569C0"/>
    <w:pPr>
      <w:numPr>
        <w:numId w:val="13"/>
      </w:numPr>
      <w:tabs>
        <w:tab w:pos="720" w:val="clear"/>
        <w:tab w:pos="360" w:val="num"/>
      </w:tabs>
      <w:spacing w:after="240"/>
    </w:pPr>
    <w:rPr>
      <w:szCs w:val="24"/>
    </w:rPr>
  </w:style>
  <w:style w:styleId="Header" w:type="paragraph">
    <w:name w:val="header"/>
    <w:basedOn w:val="Normal"/>
    <w:rsid w:val="002D4FA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2D4FA9"/>
    <w:pPr>
      <w:tabs>
        <w:tab w:pos="4320" w:val="center"/>
        <w:tab w:pos="8640" w:val="right"/>
      </w:tabs>
    </w:pPr>
  </w:style>
  <w:style w:styleId="Caption" w:type="paragraph">
    <w:name w:val="caption"/>
    <w:basedOn w:val="Normal"/>
    <w:next w:val="Normal"/>
    <w:qFormat/>
    <w:rsid w:val="002D4FA9"/>
    <w:pPr>
      <w:spacing w:after="120" w:before="120"/>
    </w:pPr>
    <w:rPr>
      <w:snapToGrid w:val="false"/>
    </w:rPr>
  </w:style>
  <w:style w:customStyle="true" w:styleId="CoverTitle" w:type="paragraph">
    <w:name w:val="Cover Title"/>
    <w:basedOn w:val="Normal"/>
    <w:next w:val="Normal"/>
    <w:uiPriority w:val="99"/>
    <w:rsid w:val="00ED0B8D"/>
    <w:pPr>
      <w:spacing w:after="480" w:before="720"/>
      <w:jc w:val="center"/>
    </w:pPr>
    <w:rPr>
      <w:noProof/>
      <w:sz w:val="48"/>
    </w:rPr>
  </w:style>
  <w:style w:customStyle="true" w:styleId="CoverAuthor" w:type="paragraph">
    <w:name w:val="Cover Author"/>
    <w:basedOn w:val="Normal"/>
    <w:next w:val="CoverTitle"/>
    <w:uiPriority w:val="99"/>
    <w:rsid w:val="00AC3FA0"/>
    <w:pPr>
      <w:spacing w:lineRule="auto" w:line="264" w:after="360"/>
      <w:jc w:val="center"/>
    </w:pPr>
    <w:rPr>
      <w:i/>
      <w:noProof/>
      <w:sz w:val="36"/>
    </w:rPr>
  </w:style>
  <w:style w:customStyle="true" w:styleId="DocType" w:type="paragraph">
    <w:name w:val="Doc Type"/>
    <w:basedOn w:val="Normal"/>
    <w:next w:val="Normal"/>
    <w:uiPriority w:val="99"/>
    <w:rsid w:val="00AC3FA0"/>
    <w:pPr>
      <w:spacing w:after="120" w:before="1080"/>
      <w:jc w:val="center"/>
    </w:pPr>
    <w:rPr>
      <w:b/>
      <w:noProof/>
    </w:rPr>
  </w:style>
  <w:style w:customStyle="true" w:styleId="DocTitle" w:type="paragraph">
    <w:name w:val="Doc Title"/>
    <w:basedOn w:val="Normal"/>
    <w:next w:val="CoverAuthor"/>
    <w:link w:val="DocTitleChar"/>
    <w:uiPriority w:val="99"/>
    <w:rsid w:val="00B05B02"/>
    <w:pPr>
      <w:spacing w:after="240" w:before="120"/>
      <w:jc w:val="center"/>
    </w:pPr>
    <w:rPr>
      <w:b/>
    </w:rPr>
  </w:style>
  <w:style w:customStyle="true" w:styleId="Author" w:type="paragraph">
    <w:name w:val="Author"/>
    <w:basedOn w:val="Normal"/>
    <w:link w:val="AuthorChar"/>
    <w:uiPriority w:val="99"/>
    <w:rsid w:val="00B05B02"/>
    <w:pPr>
      <w:shd w:fill="auto" w:color="000000" w:val="clear"/>
      <w:spacing w:after="240" w:before="120"/>
      <w:jc w:val="center"/>
    </w:pPr>
    <w:rPr>
      <w:b/>
      <w:noProof/>
    </w:rPr>
  </w:style>
  <w:style w:customStyle="true" w:styleId="Authorizer" w:type="paragraph">
    <w:name w:val="Authorizer"/>
    <w:basedOn w:val="Normal"/>
    <w:uiPriority w:val="99"/>
    <w:rsid w:val="00B05B02"/>
    <w:pPr>
      <w:spacing w:after="240" w:before="120"/>
      <w:jc w:val="center"/>
    </w:pPr>
    <w:rPr>
      <w:noProof/>
    </w:rPr>
  </w:style>
  <w:style w:customStyle="true" w:styleId="Date1" w:type="paragraph">
    <w:name w:val="Date1"/>
    <w:basedOn w:val="Normal"/>
    <w:next w:val="Normal"/>
    <w:link w:val="Date1Char"/>
    <w:uiPriority w:val="99"/>
    <w:rsid w:val="00B05B02"/>
    <w:pPr>
      <w:spacing w:after="480" w:before="120"/>
      <w:jc w:val="center"/>
    </w:pPr>
    <w:rPr>
      <w:noProof/>
    </w:rPr>
  </w:style>
  <w:style w:customStyle="true" w:styleId="AbstractTitle" w:type="paragraph">
    <w:name w:val="Abstract Title"/>
    <w:basedOn w:val="Normal"/>
    <w:uiPriority w:val="99"/>
    <w:rsid w:val="00102568"/>
    <w:pPr>
      <w:keepNext/>
      <w:shd w:fill="auto" w:color="000000" w:val="clear"/>
      <w:tabs>
        <w:tab w:pos="720" w:val="num"/>
      </w:tabs>
      <w:spacing w:after="240" w:before="240"/>
      <w:jc w:val="center"/>
      <w:outlineLvl w:val="0"/>
    </w:pPr>
    <w:rPr>
      <w:rFonts w:cs="Arial"/>
      <w:b/>
      <w:bCs/>
      <w:kern w:val="28"/>
      <w:szCs w:val="32"/>
    </w:rPr>
  </w:style>
  <w:style w:customStyle="true" w:styleId="Abstracttext" w:type="paragraph">
    <w:name w:val="Abstract text"/>
    <w:basedOn w:val="Normal"/>
    <w:uiPriority w:val="99"/>
    <w:rsid w:val="00721042"/>
    <w:pPr>
      <w:spacing w:after="60" w:before="60"/>
      <w:ind w:right="288" w:left="288"/>
    </w:pPr>
    <w:rPr>
      <w:noProof/>
    </w:rPr>
  </w:style>
  <w:style w:customStyle="true" w:styleId="ISBN" w:type="paragraph">
    <w:name w:val="ISBN"/>
    <w:basedOn w:val="Normal"/>
    <w:uiPriority w:val="99"/>
    <w:rsid w:val="0083255D"/>
    <w:pPr>
      <w:spacing w:lineRule="auto" w:line="264"/>
    </w:pPr>
    <w:rPr>
      <w:noProof/>
    </w:rPr>
  </w:style>
  <w:style w:customStyle="true" w:styleId="ISSN" w:type="paragraph">
    <w:name w:val="ISSN"/>
    <w:basedOn w:val="Normal"/>
    <w:uiPriority w:val="99"/>
    <w:rsid w:val="0083255D"/>
    <w:pPr>
      <w:spacing w:lineRule="auto" w:line="264"/>
    </w:pPr>
    <w:rPr>
      <w:noProof/>
    </w:rPr>
  </w:style>
  <w:style w:customStyle="true" w:styleId="JEL" w:type="paragraph">
    <w:name w:val="JEL"/>
    <w:basedOn w:val="Normal"/>
    <w:uiPriority w:val="99"/>
    <w:rsid w:val="00454C48"/>
    <w:pPr>
      <w:spacing w:lineRule="auto" w:line="264" w:after="240" w:before="420"/>
    </w:pPr>
    <w:rPr>
      <w:noProof/>
    </w:rPr>
  </w:style>
  <w:style w:customStyle="true" w:styleId="Keywords" w:type="paragraph">
    <w:name w:val="Keywords"/>
    <w:basedOn w:val="Normal"/>
    <w:uiPriority w:val="99"/>
    <w:rsid w:val="00B05B02"/>
    <w:pPr>
      <w:spacing w:lineRule="auto" w:line="264" w:after="240" w:before="120"/>
    </w:pPr>
    <w:rPr>
      <w:noProof/>
    </w:rPr>
  </w:style>
  <w:style w:customStyle="true" w:styleId="EmailAddress" w:type="paragraph">
    <w:name w:val="Email Address"/>
    <w:basedOn w:val="Normal"/>
    <w:uiPriority w:val="99"/>
    <w:rsid w:val="00B05B02"/>
    <w:pPr>
      <w:spacing w:lineRule="auto" w:line="264" w:after="600" w:before="120"/>
    </w:pPr>
    <w:rPr>
      <w:noProof/>
    </w:rPr>
  </w:style>
  <w:style w:styleId="Hyperlink" w:type="character">
    <w:name w:val="Hyperlink"/>
    <w:basedOn w:val="DefaultParagraphFont"/>
    <w:uiPriority w:val="99"/>
    <w:rsid w:val="0083255D"/>
    <w:rPr>
      <w:rFonts w:cs="Times New Roman"/>
      <w:color w:val="0000FF"/>
      <w:u w:val="single"/>
    </w:rPr>
  </w:style>
  <w:style w:customStyle="true" w:styleId="Department" w:type="paragraph">
    <w:name w:val="Department"/>
    <w:basedOn w:val="Normal"/>
    <w:uiPriority w:val="99"/>
    <w:rsid w:val="00102568"/>
    <w:pPr>
      <w:spacing w:after="360" w:before="300"/>
      <w:jc w:val="center"/>
    </w:pPr>
  </w:style>
  <w:style w:customStyle="true" w:styleId="Disclaimer" w:type="paragraph">
    <w:name w:val="Disclaimer"/>
    <w:basedOn w:val="Normal"/>
    <w:uiPriority w:val="99"/>
    <w:rsid w:val="003E0060"/>
  </w:style>
  <w:style w:customStyle="true" w:styleId="WPNumber" w:type="paragraph">
    <w:name w:val="WP Number"/>
    <w:basedOn w:val="Normal"/>
    <w:uiPriority w:val="99"/>
    <w:qFormat/>
    <w:rsid w:val="003E0060"/>
    <w:pPr>
      <w:tabs>
        <w:tab w:pos="-1440" w:val="left"/>
        <w:tab w:pos="9000" w:val="right"/>
      </w:tabs>
      <w:spacing w:lineRule="auto" w:line="264"/>
    </w:pPr>
    <w:rPr>
      <w:sz w:val="20"/>
    </w:rPr>
  </w:style>
  <w:style w:customStyle="true" w:styleId="CoverWPNumber" w:type="paragraph">
    <w:name w:val="Cover WP Number"/>
    <w:basedOn w:val="Header"/>
    <w:uiPriority w:val="99"/>
    <w:qFormat/>
    <w:rsid w:val="00482FCE"/>
    <w:pPr>
      <w:jc w:val="right"/>
    </w:pPr>
    <w:rPr>
      <w:noProof/>
      <w:sz w:val="36"/>
    </w:rPr>
  </w:style>
  <w:style w:styleId="BalloonText" w:type="paragraph">
    <w:name w:val="Balloon Text"/>
    <w:basedOn w:val="Normal"/>
    <w:link w:val="BalloonTextChar"/>
    <w:rsid w:val="006A49E3"/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rsid w:val="006A49E3"/>
    <w:rPr>
      <w:rFonts w:cs="Tahoma" w:hAnsi="Tahoma" w:ascii="Tahoma"/>
      <w:sz w:val="16"/>
      <w:szCs w:val="16"/>
    </w:rPr>
  </w:style>
  <w:style w:customStyle="true" w:styleId="DocumentTitle" w:type="paragraph">
    <w:name w:val="DocumentTitle"/>
    <w:basedOn w:val="DocTitle"/>
    <w:link w:val="DocumentTitleChar"/>
    <w:qFormat/>
    <w:rsid w:val="00BB2CFF"/>
  </w:style>
  <w:style w:customStyle="true" w:styleId="DocumentAuthor" w:type="paragraph">
    <w:name w:val="DocumentAuthor"/>
    <w:basedOn w:val="Author"/>
    <w:link w:val="DocumentAuthorChar"/>
    <w:qFormat/>
    <w:rsid w:val="00BB2CFF"/>
  </w:style>
  <w:style w:customStyle="true" w:styleId="DocTitleChar" w:type="character">
    <w:name w:val="Doc Title Char"/>
    <w:basedOn w:val="DefaultParagraphFont"/>
    <w:link w:val="DocTitle"/>
    <w:uiPriority w:val="99"/>
    <w:rsid w:val="00BB2CFF"/>
    <w:rPr>
      <w:b/>
      <w:sz w:val="24"/>
    </w:rPr>
  </w:style>
  <w:style w:customStyle="true" w:styleId="DocumentTitleChar" w:type="character">
    <w:name w:val="DocumentTitle Char"/>
    <w:basedOn w:val="DocTitleChar"/>
    <w:link w:val="DocumentTitle"/>
    <w:rsid w:val="00BB2CFF"/>
    <w:rPr>
      <w:b/>
      <w:sz w:val="24"/>
    </w:rPr>
  </w:style>
  <w:style w:customStyle="true" w:styleId="DocumentDate" w:type="paragraph">
    <w:name w:val="DocumentDate"/>
    <w:basedOn w:val="Date1"/>
    <w:link w:val="DocumentDateChar"/>
    <w:qFormat/>
    <w:rsid w:val="00BB2CFF"/>
  </w:style>
  <w:style w:customStyle="true" w:styleId="AuthorChar" w:type="character">
    <w:name w:val="Author Char"/>
    <w:basedOn w:val="DefaultParagraphFont"/>
    <w:link w:val="Author"/>
    <w:uiPriority w:val="99"/>
    <w:rsid w:val="00BB2CFF"/>
    <w:rPr>
      <w:b/>
      <w:noProof/>
      <w:sz w:val="24"/>
      <w:shd w:fill="auto" w:color="000000" w:val="clear"/>
    </w:rPr>
  </w:style>
  <w:style w:customStyle="true" w:styleId="DocumentAuthorChar" w:type="character">
    <w:name w:val="DocumentAuthor Char"/>
    <w:basedOn w:val="AuthorChar"/>
    <w:link w:val="DocumentAuthor"/>
    <w:rsid w:val="00BB2CFF"/>
    <w:rPr>
      <w:b/>
      <w:noProof/>
      <w:sz w:val="24"/>
      <w:shd w:fill="auto" w:color="000000" w:val="clear"/>
    </w:rPr>
  </w:style>
  <w:style w:customStyle="true" w:styleId="Date1Char" w:type="character">
    <w:name w:val="Date1 Char"/>
    <w:basedOn w:val="DefaultParagraphFont"/>
    <w:link w:val="Date1"/>
    <w:uiPriority w:val="99"/>
    <w:rsid w:val="00BB2CFF"/>
    <w:rPr>
      <w:noProof/>
      <w:sz w:val="24"/>
    </w:rPr>
  </w:style>
  <w:style w:customStyle="true" w:styleId="DocumentDateChar" w:type="character">
    <w:name w:val="DocumentDate Char"/>
    <w:basedOn w:val="Date1Char"/>
    <w:link w:val="DocumentDate"/>
    <w:rsid w:val="00BB2CFF"/>
    <w:rPr>
      <w:noProof/>
      <w:sz w:val="24"/>
    </w:rPr>
  </w:style>
  <w:style w:styleId="DocDefaults" w:type="paragraph">
    <w:name w:val="DocDefaults"/>
    <w:pPr>
      <w:spacing w:line="240" w:after="0" w:before="0"/>
    </w:pPr>
    <w:rPr>
      <w:rFonts w:cs="Times New Roman" w:eastAsia="Times New Roman" w:hAnsi="Times New Roman" w:ascii="Times New Roman"/>
      <w:lang w:bidi="ar-SA"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></Relationship><Relationship Id="rId3" Type="http://schemas.openxmlformats.org/officeDocument/2006/relationships/styles" Target="styles.xml"></Relationship><Relationship Id="rId7" Type="http://schemas.openxmlformats.org/officeDocument/2006/relationships/endnotes" Target="endnotes.xml"></Relationship><Relationship Id="rId2" Type="http://schemas.openxmlformats.org/officeDocument/2006/relationships/numbering" Target="numbering.xml"></Relationship><Relationship Id="rId1" Type="http://schemas.openxmlformats.org/officeDocument/2006/relationships/customXml" Target="../customXml/item1.xml"></Relationship><Relationship Id="rId6" Type="http://schemas.openxmlformats.org/officeDocument/2006/relationships/footnotes" Target="footnotes.xml"></Relationship><Relationship Id="rId11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10" Type="http://schemas.openxmlformats.org/officeDocument/2006/relationships/fontTable" Target="fontTable.xml"></Relationship><Relationship Id="rId4" Type="http://schemas.openxmlformats.org/officeDocument/2006/relationships/settings" Target="settings.xml"></Relationship><Relationship Id="rId9" Type="http://schemas.openxmlformats.org/officeDocument/2006/relationships/header" Target="header2.xml"></Relationship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%20(x86)\microsoft%20office\office12\IMF%20Templates\Working%20Paper.dotx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0ACB8E6D-DD51-4C01-AF53-E921BC34D4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Working Paper.dotx</properties:Template>
  <properties:Company>IMF</properties:Company>
  <properties:Pages>1</properties:Pages>
  <properties:Words>5</properties:Words>
  <properties:Characters>27</properties:Characters>
  <properties:Lines>1</properties:Lines>
  <properties:Paragraphs>1</properties:Paragraphs>
  <properties:TotalTime>28</properties:TotalTime>
  <properties:ScaleCrop>false</properties:ScaleCrop>
  <properties:HeadingPairs>
    <vt:vector size="2" baseType="variant">
      <vt:variant>
        <vt:lpstr>Title</vt:lpstr>
      </vt:variant>
      <vt:variant>
        <vt:i4>1</vt:i4>
      </vt:variant>
    </vt:vector>
  </properties:HeadingPairs>
  <properties:TitlesOfParts>
    <vt:vector size="1" baseType="lpstr">
      <vt:lpstr>PDP-Working Paper</vt:lpstr>
    </vt:vector>
  </properties:TitlesOfParts>
  <properties:LinksUpToDate>false</properties:LinksUpToDate>
  <properties:CharactersWithSpaces>31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2016-06-22T09:05:00Z</dcterms:created>
  <dc:creator>/ on computer </dc:creator>
  <dc:description>Template used Fund-wide for policy discussion papers and working papers.</dc:description>
  <cp:keywords>IMF</cp:keywords>
  <cp:lastModifiedBy>docx4j</cp:lastModifiedBy>
  <cp:lastPrinted>2006-04-10T20:32:00Z</cp:lastPrinted>
  <dcterms:modified xmlns:xsi="http://www.w3.org/2001/XMLSchema-instance" xsi:type="dcterms:W3CDTF">2016-06-22T09:30:00Z</dcterms:modified>
  <cp:revision>25</cp:revision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-2015877647</vt:i4>
  </property>
  <property fmtid="{D5CDD505-2E9C-101B-9397-08002B2CF9AE}" pid="3" name="_NewReviewCycle">
    <vt:lpwstr/>
  </property>
  <property fmtid="{D5CDD505-2E9C-101B-9397-08002B2CF9AE}" pid="4" name="_EmailSubject">
    <vt:lpwstr>paper</vt:lpwstr>
  </property>
  <property fmtid="{D5CDD505-2E9C-101B-9397-08002B2CF9AE}" pid="5" name="_AuthorEmail">
    <vt:lpwstr>JCizel@imf.org</vt:lpwstr>
  </property>
  <property fmtid="{D5CDD505-2E9C-101B-9397-08002B2CF9AE}" pid="6" name="_AuthorEmailDisplayName">
    <vt:lpwstr>Cizel, Janko</vt:lpwstr>
  </property>
  <property fmtid="{D5CDD505-2E9C-101B-9397-08002B2CF9AE}" pid="7" name="_ReviewingToolsShownOnce">
    <vt:lpwstr/>
  </property>
</Properties>
</file>