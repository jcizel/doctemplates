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8D" w:rsidRDefault="000E6098" w:rsidP="00BB2CFF">
      <w:pPr>
        <w:pStyle w:val="DocumentTitle"/>
      </w:pPr>
      <w:r>
        <w:t xml:space="preserve"> </w:t>
      </w:r>
      <w:bookmarkStart w:id="0" w:name="TITLE"/>
      <w:r>
        <w:t>TITLE</w:t>
      </w:r>
      <w:r w:rsidR="0016148D">
        <w:t xml:space="preserve"> </w:t>
      </w:r>
      <w:bookmarkEnd w:id="0"/>
    </w:p>
    <w:p w:rsidR="0016148D" w:rsidRPr="00576360" w:rsidRDefault="0016148D" w:rsidP="00BB2CFF">
      <w:pPr>
        <w:pStyle w:val="DocumentAuthor"/>
      </w:pPr>
      <w:r w:rsidRPr="00576360">
        <w:t>Prepared</w:t>
      </w:r>
      <w:r w:rsidR="005A6429">
        <w:t xml:space="preserve"> by </w:t>
      </w:r>
      <w:bookmarkStart w:id="1" w:name="AUTHOR"/>
      <w:r w:rsidR="005A6429">
        <w:t>AUTHOR</w:t>
      </w:r>
      <w:bookmarkEnd w:id="1"/>
    </w:p>
    <w:p w:rsidR="0001594F" w:rsidRDefault="005A6429" w:rsidP="0042547B">
      <w:pPr>
        <w:pStyle w:val="DocumentTitle"/>
      </w:pPr>
      <w:bookmarkStart w:id="2" w:name="DATE"/>
      <w:r>
        <w:t>DATE</w:t>
      </w:r>
      <w:bookmarkEnd w:id="2"/>
    </w:p>
    <w:p w:rsidR="0094464A" w:rsidRDefault="0094464A" w:rsidP="00580D47">
      <w:pPr>
        <w:pStyle w:val="figurecaption"/>
        <w:numPr>
          <w:ilvl w:val="0"/>
          <w:numId w:val="0"/>
        </w:numPr>
        <w:ind w:left="360" w:hanging="360"/>
      </w:pPr>
    </w:p>
    <w:p w:rsidR="00670182" w:rsidRPr="0006427D" w:rsidRDefault="00670182" w:rsidP="00670182">
      <w:pPr>
        <w:pStyle w:val="tablecaption"/>
        <w:numPr>
          <w:ilvl w:val="0"/>
          <w:numId w:val="0"/>
        </w:numPr>
      </w:pPr>
      <w:bookmarkStart w:id="3" w:name="_GoBack"/>
      <w:bookmarkEnd w:id="3"/>
    </w:p>
    <w:sectPr w:rsidR="00670182" w:rsidRPr="0006427D" w:rsidSect="00F54DF5">
      <w:headerReference w:type="default" r:id="rId8"/>
      <w:headerReference w:type="first" r:id="rId9"/>
      <w:pgSz w:w="12240" w:h="15840" w:code="1"/>
      <w:pgMar w:top="1440" w:right="1440" w:bottom="1440" w:left="135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17" w:rsidRDefault="003E7917">
      <w:r>
        <w:separator/>
      </w:r>
    </w:p>
  </w:endnote>
  <w:endnote w:type="continuationSeparator" w:id="0">
    <w:p w:rsidR="003E7917" w:rsidRDefault="003E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17" w:rsidRDefault="003E7917">
      <w:r>
        <w:separator/>
      </w:r>
    </w:p>
  </w:footnote>
  <w:footnote w:type="continuationSeparator" w:id="0">
    <w:p w:rsidR="003E7917" w:rsidRDefault="003E7917">
      <w:r>
        <w:continuationSeparator/>
      </w:r>
    </w:p>
  </w:footnote>
  <w:footnote w:type="continuationNotice" w:id="1">
    <w:p w:rsidR="003E7917" w:rsidRDefault="003E7917">
      <w:pPr>
        <w:jc w:val="right"/>
      </w:pPr>
      <w:r>
        <w:t>(</w:t>
      </w:r>
      <w:proofErr w:type="gramStart"/>
      <w:r>
        <w:t>continued</w:t>
      </w:r>
      <w:proofErr w:type="gramEnd"/>
      <w:r>
        <w:t>…)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917" w:rsidRPr="00980236" w:rsidRDefault="003E7917" w:rsidP="00980236">
    <w:pPr>
      <w:pStyle w:val="Head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54DF5">
      <w:rPr>
        <w:noProof/>
      </w:rPr>
      <w:t>9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917" w:rsidRDefault="003E7917">
    <w:pPr>
      <w:pStyle w:val="Header"/>
      <w:jc w:val="right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2606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33AC0"/>
    <w:multiLevelType w:val="hybridMultilevel"/>
    <w:tmpl w:val="020276E4"/>
    <w:lvl w:ilvl="0" w:tplc="9076A10E">
      <w:start w:val="1"/>
      <w:numFmt w:val="decimal"/>
      <w:pStyle w:val="figurecaption"/>
      <w:suff w:val="space"/>
      <w:lvlText w:val="Figure %1. 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1B581B"/>
    <w:multiLevelType w:val="multilevel"/>
    <w:tmpl w:val="A206676C"/>
    <w:lvl w:ilvl="0">
      <w:start w:val="1"/>
      <w:numFmt w:val="upperRoman"/>
      <w:suff w:val="nothing"/>
      <w:lvlText w:val="%1.   "/>
      <w:lvlJc w:val="left"/>
      <w:pPr>
        <w:ind w:left="0" w:firstLine="0"/>
      </w:pPr>
    </w:lvl>
    <w:lvl w:ilvl="1">
      <w:start w:val="1"/>
      <w:numFmt w:val="upperLetter"/>
      <w:suff w:val="nothing"/>
      <w:lvlText w:val="%2.   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2543306B"/>
    <w:multiLevelType w:val="hybridMultilevel"/>
    <w:tmpl w:val="A5F67078"/>
    <w:lvl w:ilvl="0" w:tplc="5D2001DC">
      <w:start w:val="1"/>
      <w:numFmt w:val="decimal"/>
      <w:pStyle w:val="tablecaption"/>
      <w:suff w:val="space"/>
      <w:lvlText w:val="Table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2197"/>
    <w:multiLevelType w:val="singleLevel"/>
    <w:tmpl w:val="799A6B14"/>
    <w:lvl w:ilvl="0">
      <w:start w:val="1"/>
      <w:numFmt w:val="decimal"/>
      <w:lvlText w:val="%1.     "/>
      <w:lvlJc w:val="left"/>
      <w:pPr>
        <w:tabs>
          <w:tab w:val="num" w:pos="720"/>
        </w:tabs>
        <w:ind w:left="0" w:firstLine="0"/>
      </w:pPr>
    </w:lvl>
  </w:abstractNum>
  <w:abstractNum w:abstractNumId="6" w15:restartNumberingAfterBreak="0">
    <w:nsid w:val="31F2551B"/>
    <w:multiLevelType w:val="singleLevel"/>
    <w:tmpl w:val="633A12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7"/>
  </w:num>
  <w:num w:numId="9">
    <w:abstractNumId w:val="2"/>
  </w:num>
  <w:num w:numId="10">
    <w:abstractNumId w:val="7"/>
  </w:num>
  <w:num w:numId="11">
    <w:abstractNumId w:val="7"/>
  </w:num>
  <w:num w:numId="12">
    <w:abstractNumId w:val="2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3A"/>
    <w:rsid w:val="000068A2"/>
    <w:rsid w:val="0001594F"/>
    <w:rsid w:val="00030C6B"/>
    <w:rsid w:val="0003206A"/>
    <w:rsid w:val="00044491"/>
    <w:rsid w:val="00047C24"/>
    <w:rsid w:val="0005197E"/>
    <w:rsid w:val="0006427D"/>
    <w:rsid w:val="00081D93"/>
    <w:rsid w:val="00083830"/>
    <w:rsid w:val="00084876"/>
    <w:rsid w:val="00091526"/>
    <w:rsid w:val="00091FA0"/>
    <w:rsid w:val="000A3961"/>
    <w:rsid w:val="000C2EF3"/>
    <w:rsid w:val="000D10BF"/>
    <w:rsid w:val="000D3D7F"/>
    <w:rsid w:val="000E6098"/>
    <w:rsid w:val="00102568"/>
    <w:rsid w:val="001227D0"/>
    <w:rsid w:val="00146D9F"/>
    <w:rsid w:val="00156A43"/>
    <w:rsid w:val="00157C29"/>
    <w:rsid w:val="0016148D"/>
    <w:rsid w:val="00174BCA"/>
    <w:rsid w:val="00193D32"/>
    <w:rsid w:val="001A1D1C"/>
    <w:rsid w:val="001A2DF7"/>
    <w:rsid w:val="001C17EC"/>
    <w:rsid w:val="001D3FBC"/>
    <w:rsid w:val="001E3058"/>
    <w:rsid w:val="001F6890"/>
    <w:rsid w:val="002010E6"/>
    <w:rsid w:val="0022740A"/>
    <w:rsid w:val="002357E5"/>
    <w:rsid w:val="002420B1"/>
    <w:rsid w:val="00254A89"/>
    <w:rsid w:val="00282F3A"/>
    <w:rsid w:val="002B2864"/>
    <w:rsid w:val="002C4BD7"/>
    <w:rsid w:val="002D4FA9"/>
    <w:rsid w:val="002F1332"/>
    <w:rsid w:val="002F3449"/>
    <w:rsid w:val="00303972"/>
    <w:rsid w:val="0032730A"/>
    <w:rsid w:val="00332EAA"/>
    <w:rsid w:val="00350238"/>
    <w:rsid w:val="00393F34"/>
    <w:rsid w:val="003956F3"/>
    <w:rsid w:val="003E0060"/>
    <w:rsid w:val="003E7917"/>
    <w:rsid w:val="00404BD9"/>
    <w:rsid w:val="00406354"/>
    <w:rsid w:val="00415B45"/>
    <w:rsid w:val="0042547B"/>
    <w:rsid w:val="00425B84"/>
    <w:rsid w:val="004261EA"/>
    <w:rsid w:val="004520CE"/>
    <w:rsid w:val="00454C48"/>
    <w:rsid w:val="0045596D"/>
    <w:rsid w:val="00482FCE"/>
    <w:rsid w:val="004841E1"/>
    <w:rsid w:val="00494A04"/>
    <w:rsid w:val="004950CE"/>
    <w:rsid w:val="004D3C57"/>
    <w:rsid w:val="00513AA2"/>
    <w:rsid w:val="00513BA5"/>
    <w:rsid w:val="00520F99"/>
    <w:rsid w:val="00572B36"/>
    <w:rsid w:val="00576360"/>
    <w:rsid w:val="00580D47"/>
    <w:rsid w:val="005A3B26"/>
    <w:rsid w:val="005A6429"/>
    <w:rsid w:val="005A752D"/>
    <w:rsid w:val="005D5F9D"/>
    <w:rsid w:val="005F602A"/>
    <w:rsid w:val="006056F6"/>
    <w:rsid w:val="0062606E"/>
    <w:rsid w:val="00627020"/>
    <w:rsid w:val="0063501D"/>
    <w:rsid w:val="00652E46"/>
    <w:rsid w:val="006625A2"/>
    <w:rsid w:val="00664FCB"/>
    <w:rsid w:val="00665675"/>
    <w:rsid w:val="00667F3A"/>
    <w:rsid w:val="00670182"/>
    <w:rsid w:val="00675F90"/>
    <w:rsid w:val="0068783C"/>
    <w:rsid w:val="006A49E3"/>
    <w:rsid w:val="006B3D07"/>
    <w:rsid w:val="006B5C79"/>
    <w:rsid w:val="006C0F3E"/>
    <w:rsid w:val="006C1C71"/>
    <w:rsid w:val="006E5FAD"/>
    <w:rsid w:val="006F6F3B"/>
    <w:rsid w:val="007157D3"/>
    <w:rsid w:val="00720E20"/>
    <w:rsid w:val="00721042"/>
    <w:rsid w:val="00726435"/>
    <w:rsid w:val="00742F1D"/>
    <w:rsid w:val="00744797"/>
    <w:rsid w:val="0075631A"/>
    <w:rsid w:val="007635D6"/>
    <w:rsid w:val="0079297A"/>
    <w:rsid w:val="0079563A"/>
    <w:rsid w:val="00796589"/>
    <w:rsid w:val="007C060F"/>
    <w:rsid w:val="007C0EEE"/>
    <w:rsid w:val="007C7F5C"/>
    <w:rsid w:val="007F7431"/>
    <w:rsid w:val="00806F01"/>
    <w:rsid w:val="00824336"/>
    <w:rsid w:val="0083255D"/>
    <w:rsid w:val="008453D7"/>
    <w:rsid w:val="008569C0"/>
    <w:rsid w:val="00875401"/>
    <w:rsid w:val="008B36FE"/>
    <w:rsid w:val="008B71A0"/>
    <w:rsid w:val="008C1C29"/>
    <w:rsid w:val="008D485F"/>
    <w:rsid w:val="008E4885"/>
    <w:rsid w:val="008F50F5"/>
    <w:rsid w:val="00901B68"/>
    <w:rsid w:val="00913786"/>
    <w:rsid w:val="00915CC2"/>
    <w:rsid w:val="0094464A"/>
    <w:rsid w:val="00960F74"/>
    <w:rsid w:val="00962455"/>
    <w:rsid w:val="00973086"/>
    <w:rsid w:val="00980236"/>
    <w:rsid w:val="00983A47"/>
    <w:rsid w:val="009A5322"/>
    <w:rsid w:val="009B7FD8"/>
    <w:rsid w:val="009E19A7"/>
    <w:rsid w:val="009E42BB"/>
    <w:rsid w:val="00A25CAA"/>
    <w:rsid w:val="00A31546"/>
    <w:rsid w:val="00A44ACA"/>
    <w:rsid w:val="00A4790E"/>
    <w:rsid w:val="00A47E37"/>
    <w:rsid w:val="00A578F5"/>
    <w:rsid w:val="00A6757E"/>
    <w:rsid w:val="00A85DDE"/>
    <w:rsid w:val="00AA0122"/>
    <w:rsid w:val="00AA1392"/>
    <w:rsid w:val="00AB062F"/>
    <w:rsid w:val="00AB1A6E"/>
    <w:rsid w:val="00AC3FA0"/>
    <w:rsid w:val="00AC5B78"/>
    <w:rsid w:val="00AD1041"/>
    <w:rsid w:val="00B05B02"/>
    <w:rsid w:val="00B14751"/>
    <w:rsid w:val="00B16F5E"/>
    <w:rsid w:val="00B25D33"/>
    <w:rsid w:val="00B278E0"/>
    <w:rsid w:val="00B32B6A"/>
    <w:rsid w:val="00B42FD5"/>
    <w:rsid w:val="00B7144D"/>
    <w:rsid w:val="00B716D3"/>
    <w:rsid w:val="00B73FB7"/>
    <w:rsid w:val="00B86775"/>
    <w:rsid w:val="00B938C7"/>
    <w:rsid w:val="00BB2012"/>
    <w:rsid w:val="00BB2CFF"/>
    <w:rsid w:val="00BC1D5E"/>
    <w:rsid w:val="00BC2426"/>
    <w:rsid w:val="00BD2013"/>
    <w:rsid w:val="00C4209B"/>
    <w:rsid w:val="00C4274A"/>
    <w:rsid w:val="00C47EF4"/>
    <w:rsid w:val="00C51328"/>
    <w:rsid w:val="00C5281C"/>
    <w:rsid w:val="00C64D40"/>
    <w:rsid w:val="00C74DFD"/>
    <w:rsid w:val="00C75353"/>
    <w:rsid w:val="00C805FD"/>
    <w:rsid w:val="00C8782A"/>
    <w:rsid w:val="00CB11C9"/>
    <w:rsid w:val="00CD0446"/>
    <w:rsid w:val="00CF190C"/>
    <w:rsid w:val="00CF54E9"/>
    <w:rsid w:val="00D048EB"/>
    <w:rsid w:val="00D108A3"/>
    <w:rsid w:val="00D158CB"/>
    <w:rsid w:val="00D17E4A"/>
    <w:rsid w:val="00D312C3"/>
    <w:rsid w:val="00D34EA4"/>
    <w:rsid w:val="00D4004E"/>
    <w:rsid w:val="00D5745D"/>
    <w:rsid w:val="00D853DB"/>
    <w:rsid w:val="00DA055B"/>
    <w:rsid w:val="00DA2262"/>
    <w:rsid w:val="00DB5569"/>
    <w:rsid w:val="00DD1E05"/>
    <w:rsid w:val="00DE1896"/>
    <w:rsid w:val="00DF0586"/>
    <w:rsid w:val="00DF0DE4"/>
    <w:rsid w:val="00E053FB"/>
    <w:rsid w:val="00E07E8A"/>
    <w:rsid w:val="00E115B6"/>
    <w:rsid w:val="00E25188"/>
    <w:rsid w:val="00E27815"/>
    <w:rsid w:val="00E300D3"/>
    <w:rsid w:val="00E66DD4"/>
    <w:rsid w:val="00E721AF"/>
    <w:rsid w:val="00E91A0F"/>
    <w:rsid w:val="00E94290"/>
    <w:rsid w:val="00EC38C3"/>
    <w:rsid w:val="00ED0B8D"/>
    <w:rsid w:val="00EE09EF"/>
    <w:rsid w:val="00EF38AE"/>
    <w:rsid w:val="00F154FC"/>
    <w:rsid w:val="00F204C3"/>
    <w:rsid w:val="00F21EFD"/>
    <w:rsid w:val="00F25098"/>
    <w:rsid w:val="00F31C2C"/>
    <w:rsid w:val="00F37F77"/>
    <w:rsid w:val="00F4774D"/>
    <w:rsid w:val="00F54DF5"/>
    <w:rsid w:val="00F60DB0"/>
    <w:rsid w:val="00F62B26"/>
    <w:rsid w:val="00F736D1"/>
    <w:rsid w:val="00F82137"/>
    <w:rsid w:val="00F82699"/>
    <w:rsid w:val="00FA32A6"/>
    <w:rsid w:val="00FA4716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5:docId w15:val="{4FF8D5AD-F4EA-4BC5-97AB-177767B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2C3"/>
    <w:rPr>
      <w:sz w:val="24"/>
    </w:rPr>
  </w:style>
  <w:style w:type="paragraph" w:styleId="Heading1">
    <w:name w:val="heading 1"/>
    <w:basedOn w:val="Normal"/>
    <w:next w:val="Normal"/>
    <w:qFormat/>
    <w:rsid w:val="00BC2426"/>
    <w:pPr>
      <w:keepNext/>
      <w:numPr>
        <w:numId w:val="11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qFormat/>
    <w:rsid w:val="00BC2426"/>
    <w:pPr>
      <w:keepNext/>
      <w:numPr>
        <w:ilvl w:val="1"/>
        <w:numId w:val="11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2D4FA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4FA9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2D4FA9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2D4FA9"/>
    <w:pPr>
      <w:outlineLvl w:val="5"/>
    </w:pPr>
  </w:style>
  <w:style w:type="paragraph" w:styleId="Heading7">
    <w:name w:val="heading 7"/>
    <w:basedOn w:val="Normal"/>
    <w:next w:val="Normal"/>
    <w:qFormat/>
    <w:rsid w:val="002D4FA9"/>
    <w:pPr>
      <w:outlineLvl w:val="6"/>
    </w:pPr>
  </w:style>
  <w:style w:type="paragraph" w:styleId="Heading8">
    <w:name w:val="heading 8"/>
    <w:basedOn w:val="Normal"/>
    <w:next w:val="Normal"/>
    <w:qFormat/>
    <w:rsid w:val="002D4FA9"/>
    <w:pPr>
      <w:outlineLvl w:val="7"/>
    </w:pPr>
  </w:style>
  <w:style w:type="paragraph" w:styleId="Heading9">
    <w:name w:val="heading 9"/>
    <w:basedOn w:val="Normal"/>
    <w:next w:val="Normal"/>
    <w:qFormat/>
    <w:rsid w:val="002D4FA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C5281C"/>
    <w:rPr>
      <w:sz w:val="20"/>
      <w:vertAlign w:val="superscript"/>
    </w:rPr>
  </w:style>
  <w:style w:type="paragraph" w:styleId="FootnoteText">
    <w:name w:val="footnote text"/>
    <w:basedOn w:val="Normal"/>
    <w:semiHidden/>
    <w:rsid w:val="00C5281C"/>
    <w:pPr>
      <w:spacing w:after="240"/>
    </w:pPr>
    <w:rPr>
      <w:sz w:val="20"/>
    </w:rPr>
  </w:style>
  <w:style w:type="paragraph" w:customStyle="1" w:styleId="Indent">
    <w:name w:val="Indent"/>
    <w:basedOn w:val="Normal"/>
    <w:rsid w:val="002D4FA9"/>
    <w:pPr>
      <w:ind w:left="720" w:hanging="720"/>
    </w:pPr>
  </w:style>
  <w:style w:type="paragraph" w:styleId="ListBullet">
    <w:name w:val="List Bullet"/>
    <w:basedOn w:val="Normal"/>
    <w:rsid w:val="002D4FA9"/>
    <w:pPr>
      <w:numPr>
        <w:numId w:val="4"/>
      </w:numPr>
      <w:tabs>
        <w:tab w:val="clear" w:pos="360"/>
        <w:tab w:val="left" w:pos="720"/>
      </w:tabs>
      <w:spacing w:after="240"/>
      <w:ind w:left="720" w:hanging="720"/>
    </w:pPr>
  </w:style>
  <w:style w:type="paragraph" w:customStyle="1" w:styleId="ParagraphNumbering">
    <w:name w:val="Paragraph Numbering"/>
    <w:basedOn w:val="Normal"/>
    <w:rsid w:val="008569C0"/>
    <w:pPr>
      <w:numPr>
        <w:numId w:val="13"/>
      </w:numPr>
      <w:tabs>
        <w:tab w:val="clear" w:pos="720"/>
        <w:tab w:val="num" w:pos="360"/>
      </w:tabs>
      <w:spacing w:after="240"/>
    </w:pPr>
    <w:rPr>
      <w:szCs w:val="24"/>
    </w:rPr>
  </w:style>
  <w:style w:type="paragraph" w:styleId="Header">
    <w:name w:val="header"/>
    <w:basedOn w:val="Normal"/>
    <w:rsid w:val="002D4F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4FA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D4FA9"/>
    <w:pPr>
      <w:spacing w:before="120" w:after="120"/>
    </w:pPr>
    <w:rPr>
      <w:snapToGrid w:val="0"/>
    </w:rPr>
  </w:style>
  <w:style w:type="paragraph" w:customStyle="1" w:styleId="CoverTitle">
    <w:name w:val="Cover Title"/>
    <w:basedOn w:val="Normal"/>
    <w:next w:val="Normal"/>
    <w:uiPriority w:val="99"/>
    <w:rsid w:val="00ED0B8D"/>
    <w:pPr>
      <w:spacing w:before="720" w:after="480"/>
      <w:jc w:val="center"/>
    </w:pPr>
    <w:rPr>
      <w:noProof/>
      <w:sz w:val="48"/>
    </w:rPr>
  </w:style>
  <w:style w:type="paragraph" w:customStyle="1" w:styleId="CoverAuthor">
    <w:name w:val="Cover Author"/>
    <w:basedOn w:val="Normal"/>
    <w:next w:val="CoverTitle"/>
    <w:uiPriority w:val="99"/>
    <w:rsid w:val="00AC3FA0"/>
    <w:pPr>
      <w:spacing w:after="360" w:line="264" w:lineRule="auto"/>
      <w:jc w:val="center"/>
    </w:pPr>
    <w:rPr>
      <w:i/>
      <w:noProof/>
      <w:sz w:val="36"/>
    </w:rPr>
  </w:style>
  <w:style w:type="paragraph" w:customStyle="1" w:styleId="DocType">
    <w:name w:val="Doc Type"/>
    <w:basedOn w:val="Normal"/>
    <w:next w:val="Normal"/>
    <w:uiPriority w:val="99"/>
    <w:rsid w:val="00AC3FA0"/>
    <w:pPr>
      <w:spacing w:before="1080" w:after="120"/>
      <w:jc w:val="center"/>
    </w:pPr>
    <w:rPr>
      <w:b/>
      <w:noProof/>
    </w:rPr>
  </w:style>
  <w:style w:type="paragraph" w:customStyle="1" w:styleId="DocTitle">
    <w:name w:val="Doc Title"/>
    <w:basedOn w:val="Normal"/>
    <w:next w:val="CoverAuthor"/>
    <w:link w:val="DocTitleChar"/>
    <w:uiPriority w:val="99"/>
    <w:rsid w:val="00B05B02"/>
    <w:pPr>
      <w:spacing w:before="120" w:after="240"/>
      <w:jc w:val="center"/>
    </w:pPr>
    <w:rPr>
      <w:b/>
    </w:rPr>
  </w:style>
  <w:style w:type="paragraph" w:customStyle="1" w:styleId="Author">
    <w:name w:val="Author"/>
    <w:basedOn w:val="Normal"/>
    <w:link w:val="AuthorChar"/>
    <w:uiPriority w:val="99"/>
    <w:rsid w:val="00B05B02"/>
    <w:pPr>
      <w:shd w:val="clear" w:color="000000" w:fill="auto"/>
      <w:spacing w:before="120" w:after="240"/>
      <w:jc w:val="center"/>
    </w:pPr>
    <w:rPr>
      <w:b/>
      <w:noProof/>
    </w:rPr>
  </w:style>
  <w:style w:type="paragraph" w:customStyle="1" w:styleId="Authorizer">
    <w:name w:val="Authorizer"/>
    <w:basedOn w:val="Normal"/>
    <w:uiPriority w:val="99"/>
    <w:rsid w:val="00B05B02"/>
    <w:pPr>
      <w:spacing w:before="120" w:after="240"/>
      <w:jc w:val="center"/>
    </w:pPr>
    <w:rPr>
      <w:noProof/>
    </w:rPr>
  </w:style>
  <w:style w:type="paragraph" w:customStyle="1" w:styleId="Date1">
    <w:name w:val="Date1"/>
    <w:basedOn w:val="Normal"/>
    <w:next w:val="Normal"/>
    <w:link w:val="Date1Char"/>
    <w:uiPriority w:val="99"/>
    <w:rsid w:val="00B05B02"/>
    <w:pPr>
      <w:spacing w:before="120" w:after="480"/>
      <w:jc w:val="center"/>
    </w:pPr>
    <w:rPr>
      <w:noProof/>
    </w:rPr>
  </w:style>
  <w:style w:type="paragraph" w:customStyle="1" w:styleId="AbstractTitle">
    <w:name w:val="Abstract Title"/>
    <w:basedOn w:val="Normal"/>
    <w:uiPriority w:val="99"/>
    <w:rsid w:val="00102568"/>
    <w:pPr>
      <w:keepNext/>
      <w:shd w:val="clear" w:color="000000" w:fill="auto"/>
      <w:tabs>
        <w:tab w:val="num" w:pos="720"/>
      </w:tabs>
      <w:spacing w:before="240" w:after="240"/>
      <w:jc w:val="center"/>
      <w:outlineLvl w:val="0"/>
    </w:pPr>
    <w:rPr>
      <w:rFonts w:cs="Arial"/>
      <w:b/>
      <w:bCs/>
      <w:kern w:val="28"/>
      <w:szCs w:val="32"/>
    </w:rPr>
  </w:style>
  <w:style w:type="paragraph" w:customStyle="1" w:styleId="Abstracttext">
    <w:name w:val="Abstract text"/>
    <w:basedOn w:val="Normal"/>
    <w:uiPriority w:val="99"/>
    <w:rsid w:val="00721042"/>
    <w:pPr>
      <w:spacing w:before="60" w:after="60"/>
      <w:ind w:left="288" w:right="288"/>
    </w:pPr>
    <w:rPr>
      <w:noProof/>
    </w:rPr>
  </w:style>
  <w:style w:type="paragraph" w:customStyle="1" w:styleId="ISBN">
    <w:name w:val="ISBN"/>
    <w:basedOn w:val="Normal"/>
    <w:uiPriority w:val="99"/>
    <w:rsid w:val="0083255D"/>
    <w:pPr>
      <w:spacing w:line="264" w:lineRule="auto"/>
    </w:pPr>
    <w:rPr>
      <w:noProof/>
    </w:rPr>
  </w:style>
  <w:style w:type="paragraph" w:customStyle="1" w:styleId="ISSN">
    <w:name w:val="ISSN"/>
    <w:basedOn w:val="Normal"/>
    <w:uiPriority w:val="99"/>
    <w:rsid w:val="0083255D"/>
    <w:pPr>
      <w:spacing w:line="264" w:lineRule="auto"/>
    </w:pPr>
    <w:rPr>
      <w:noProof/>
    </w:rPr>
  </w:style>
  <w:style w:type="paragraph" w:customStyle="1" w:styleId="JEL">
    <w:name w:val="JEL"/>
    <w:basedOn w:val="Normal"/>
    <w:uiPriority w:val="99"/>
    <w:rsid w:val="00454C48"/>
    <w:pPr>
      <w:spacing w:before="420" w:after="240" w:line="264" w:lineRule="auto"/>
    </w:pPr>
    <w:rPr>
      <w:noProof/>
    </w:rPr>
  </w:style>
  <w:style w:type="paragraph" w:customStyle="1" w:styleId="Keywords">
    <w:name w:val="Keywords"/>
    <w:basedOn w:val="Normal"/>
    <w:uiPriority w:val="99"/>
    <w:rsid w:val="00B05B02"/>
    <w:pPr>
      <w:spacing w:before="120" w:after="240" w:line="264" w:lineRule="auto"/>
    </w:pPr>
    <w:rPr>
      <w:noProof/>
    </w:rPr>
  </w:style>
  <w:style w:type="paragraph" w:customStyle="1" w:styleId="EmailAddress">
    <w:name w:val="Email Address"/>
    <w:basedOn w:val="Normal"/>
    <w:uiPriority w:val="99"/>
    <w:rsid w:val="00B05B02"/>
    <w:pPr>
      <w:spacing w:before="120" w:after="600" w:line="264" w:lineRule="auto"/>
    </w:pPr>
    <w:rPr>
      <w:noProof/>
    </w:rPr>
  </w:style>
  <w:style w:type="character" w:styleId="Hyperlink">
    <w:name w:val="Hyperlink"/>
    <w:basedOn w:val="DefaultParagraphFont"/>
    <w:uiPriority w:val="99"/>
    <w:rsid w:val="0083255D"/>
    <w:rPr>
      <w:rFonts w:cs="Times New Roman"/>
      <w:color w:val="0000FF"/>
      <w:u w:val="single"/>
    </w:rPr>
  </w:style>
  <w:style w:type="paragraph" w:customStyle="1" w:styleId="Department">
    <w:name w:val="Department"/>
    <w:basedOn w:val="Normal"/>
    <w:uiPriority w:val="99"/>
    <w:rsid w:val="00102568"/>
    <w:pPr>
      <w:spacing w:before="300" w:after="360"/>
      <w:jc w:val="center"/>
    </w:pPr>
  </w:style>
  <w:style w:type="paragraph" w:customStyle="1" w:styleId="Disclaimer">
    <w:name w:val="Disclaimer"/>
    <w:basedOn w:val="Normal"/>
    <w:uiPriority w:val="99"/>
    <w:rsid w:val="003E0060"/>
  </w:style>
  <w:style w:type="paragraph" w:customStyle="1" w:styleId="WPNumber">
    <w:name w:val="WP Number"/>
    <w:basedOn w:val="Normal"/>
    <w:uiPriority w:val="99"/>
    <w:qFormat/>
    <w:rsid w:val="003E0060"/>
    <w:pPr>
      <w:tabs>
        <w:tab w:val="left" w:pos="-1440"/>
        <w:tab w:val="right" w:pos="9000"/>
      </w:tabs>
      <w:spacing w:line="264" w:lineRule="auto"/>
    </w:pPr>
    <w:rPr>
      <w:sz w:val="20"/>
    </w:rPr>
  </w:style>
  <w:style w:type="paragraph" w:customStyle="1" w:styleId="CoverWPNumber">
    <w:name w:val="Cover WP Number"/>
    <w:basedOn w:val="Header"/>
    <w:uiPriority w:val="99"/>
    <w:qFormat/>
    <w:rsid w:val="00482FCE"/>
    <w:pPr>
      <w:jc w:val="right"/>
    </w:pPr>
    <w:rPr>
      <w:noProof/>
      <w:sz w:val="36"/>
    </w:rPr>
  </w:style>
  <w:style w:type="paragraph" w:styleId="BalloonText">
    <w:name w:val="Balloon Text"/>
    <w:basedOn w:val="Normal"/>
    <w:link w:val="BalloonTextChar"/>
    <w:rsid w:val="006A4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49E3"/>
    <w:rPr>
      <w:rFonts w:ascii="Tahoma" w:hAnsi="Tahoma" w:cs="Tahoma"/>
      <w:sz w:val="16"/>
      <w:szCs w:val="16"/>
    </w:rPr>
  </w:style>
  <w:style w:type="paragraph" w:customStyle="1" w:styleId="DocumentTitle">
    <w:name w:val="DocumentTitle"/>
    <w:basedOn w:val="DocTitle"/>
    <w:link w:val="DocumentTitleChar"/>
    <w:qFormat/>
    <w:rsid w:val="00BB2CFF"/>
  </w:style>
  <w:style w:type="paragraph" w:customStyle="1" w:styleId="DocumentAuthor">
    <w:name w:val="DocumentAuthor"/>
    <w:basedOn w:val="Author"/>
    <w:link w:val="DocumentAuthorChar"/>
    <w:qFormat/>
    <w:rsid w:val="00BB2CFF"/>
  </w:style>
  <w:style w:type="character" w:customStyle="1" w:styleId="DocTitleChar">
    <w:name w:val="Doc Title Char"/>
    <w:basedOn w:val="DefaultParagraphFont"/>
    <w:link w:val="DocTitle"/>
    <w:uiPriority w:val="99"/>
    <w:rsid w:val="00BB2CFF"/>
    <w:rPr>
      <w:b/>
      <w:sz w:val="24"/>
    </w:rPr>
  </w:style>
  <w:style w:type="character" w:customStyle="1" w:styleId="DocumentTitleChar">
    <w:name w:val="DocumentTitle Char"/>
    <w:basedOn w:val="DocTitleChar"/>
    <w:link w:val="DocumentTitle"/>
    <w:rsid w:val="00BB2CFF"/>
    <w:rPr>
      <w:b/>
      <w:sz w:val="24"/>
    </w:rPr>
  </w:style>
  <w:style w:type="paragraph" w:customStyle="1" w:styleId="DocumentDate">
    <w:name w:val="DocumentDate"/>
    <w:basedOn w:val="Date1"/>
    <w:link w:val="DocumentDateChar"/>
    <w:qFormat/>
    <w:rsid w:val="00BB2CFF"/>
  </w:style>
  <w:style w:type="character" w:customStyle="1" w:styleId="AuthorChar">
    <w:name w:val="Author Char"/>
    <w:basedOn w:val="DefaultParagraphFont"/>
    <w:link w:val="Author"/>
    <w:uiPriority w:val="99"/>
    <w:rsid w:val="00BB2CFF"/>
    <w:rPr>
      <w:b/>
      <w:noProof/>
      <w:sz w:val="24"/>
      <w:shd w:val="clear" w:color="000000" w:fill="auto"/>
    </w:rPr>
  </w:style>
  <w:style w:type="character" w:customStyle="1" w:styleId="DocumentAuthorChar">
    <w:name w:val="DocumentAuthor Char"/>
    <w:basedOn w:val="AuthorChar"/>
    <w:link w:val="DocumentAuthor"/>
    <w:rsid w:val="00BB2CFF"/>
    <w:rPr>
      <w:b/>
      <w:noProof/>
      <w:sz w:val="24"/>
      <w:shd w:val="clear" w:color="000000" w:fill="auto"/>
    </w:rPr>
  </w:style>
  <w:style w:type="character" w:customStyle="1" w:styleId="Date1Char">
    <w:name w:val="Date1 Char"/>
    <w:basedOn w:val="DefaultParagraphFont"/>
    <w:link w:val="Date1"/>
    <w:uiPriority w:val="99"/>
    <w:rsid w:val="00BB2CFF"/>
    <w:rPr>
      <w:noProof/>
      <w:sz w:val="24"/>
    </w:rPr>
  </w:style>
  <w:style w:type="character" w:customStyle="1" w:styleId="DocumentDateChar">
    <w:name w:val="DocumentDate Char"/>
    <w:basedOn w:val="Date1Char"/>
    <w:link w:val="DocumentDate"/>
    <w:rsid w:val="00BB2CFF"/>
    <w:rPr>
      <w:noProof/>
      <w:sz w:val="24"/>
    </w:rPr>
  </w:style>
  <w:style w:type="paragraph" w:customStyle="1" w:styleId="tablecaption">
    <w:name w:val="tablecaption"/>
    <w:basedOn w:val="Normal"/>
    <w:link w:val="tablecaptionChar"/>
    <w:qFormat/>
    <w:rsid w:val="00670182"/>
    <w:pPr>
      <w:numPr>
        <w:numId w:val="14"/>
      </w:numPr>
      <w:spacing w:before="120" w:after="120"/>
      <w:ind w:left="360"/>
    </w:pPr>
    <w:rPr>
      <w:sz w:val="20"/>
    </w:rPr>
  </w:style>
  <w:style w:type="paragraph" w:customStyle="1" w:styleId="figurecaption">
    <w:name w:val="figurecaption"/>
    <w:basedOn w:val="tablecaption"/>
    <w:link w:val="figurecaptionChar"/>
    <w:qFormat/>
    <w:rsid w:val="00C51328"/>
    <w:pPr>
      <w:numPr>
        <w:numId w:val="15"/>
      </w:numPr>
      <w:ind w:left="360" w:hanging="360"/>
    </w:pPr>
  </w:style>
  <w:style w:type="character" w:customStyle="1" w:styleId="tablecaptionChar">
    <w:name w:val="tablecaption Char"/>
    <w:basedOn w:val="DefaultParagraphFont"/>
    <w:link w:val="tablecaption"/>
    <w:rsid w:val="00670182"/>
  </w:style>
  <w:style w:type="character" w:customStyle="1" w:styleId="figurecaptionChar">
    <w:name w:val="figurecaption Char"/>
    <w:basedOn w:val="tablecaptionChar"/>
    <w:link w:val="figurecaption"/>
    <w:rsid w:val="00C5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2\IMF%20Templates\Working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1A24D-9952-4D1F-B68E-3B4DDA9E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Working Paper.dotx</Template>
  <TotalTime>41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PDP-Working Paper</vt:lpstr>
    </vt:vector>
  </TitlesOfParts>
  <Company>IMF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PDP-Working Paper</dc:title>
  <dc:creator>International Monetary Fund</dc:creator>
  <cp:keywords>IMF</cp:keywords>
  <dc:description>Template used Fund-wide for policy discussion papers and working papers.</dc:description>
  <cp:lastModifiedBy>Janko Cizel</cp:lastModifiedBy>
  <cp:revision>34</cp:revision>
  <cp:lastPrinted>2006-04-10T20:32:00Z</cp:lastPrinted>
  <dcterms:created xsi:type="dcterms:W3CDTF">2016-06-22T09:05:00Z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-2015877647</vt:i4>
  </property>
  <property fmtid="{D5CDD505-2E9C-101B-9397-08002B2CF9AE}" pid="3" name="_NewReviewCycle">
    <vt:lpwstr/>
  </property>
  <property fmtid="{D5CDD505-2E9C-101B-9397-08002B2CF9AE}" pid="4" name="_EmailSubject">
    <vt:lpwstr>paper</vt:lpwstr>
  </property>
  <property fmtid="{D5CDD505-2E9C-101B-9397-08002B2CF9AE}" pid="5" name="_AuthorEmail">
    <vt:lpwstr>JCizel@imf.org</vt:lpwstr>
  </property>
  <property fmtid="{D5CDD505-2E9C-101B-9397-08002B2CF9AE}" pid="6" name="_AuthorEmailDisplayName">
    <vt:lpwstr>Cizel, Janko</vt:lpwstr>
  </property>
  <property fmtid="{D5CDD505-2E9C-101B-9397-08002B2CF9AE}" pid="7" name="_ReviewingToolsShownOnce">
    <vt:lpwstr/>
  </property>
</Properties>
</file>